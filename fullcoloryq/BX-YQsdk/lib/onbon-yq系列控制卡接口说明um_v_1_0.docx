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inorHAnsi" w:hAnsiTheme="minorHAnsi" w:eastAsiaTheme="majorEastAsia" w:cstheme="majorBidi"/>
          <w:sz w:val="20"/>
          <w:szCs w:val="20"/>
        </w:rPr>
        <w:id w:val="15335316"/>
      </w:sdtPr>
      <w:sdtEndPr>
        <w:rPr>
          <w:rFonts w:asciiTheme="minorHAnsi" w:hAnsiTheme="minorHAnsi" w:eastAsiaTheme="majorEastAsia" w:cstheme="majorBidi"/>
          <w:sz w:val="44"/>
          <w:szCs w:val="44"/>
        </w:rPr>
      </w:sdtEndPr>
      <w:sdtContent>
        <w:tbl>
          <w:tblPr>
            <w:tblStyle w:val="20"/>
            <w:tblpPr w:leftFromText="187" w:rightFromText="187" w:horzAnchor="margin" w:tblpXSpec="center" w:tblpY="2881"/>
            <w:tblW w:w="7096" w:type="dxa"/>
            <w:tblInd w:w="0" w:type="dxa"/>
            <w:tblBorders>
              <w:top w:val="none" w:color="auto" w:sz="0" w:space="0"/>
              <w:left w:val="single" w:color="4F81BD" w:themeColor="accent1" w:sz="18" w:space="0"/>
              <w:bottom w:val="none" w:color="auto" w:sz="0" w:space="0"/>
              <w:right w:val="none" w:color="auto" w:sz="0" w:space="0"/>
              <w:insideH w:val="none" w:color="auto" w:sz="0" w:space="0"/>
              <w:insideV w:val="none" w:color="auto" w:sz="0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7096"/>
          </w:tblGrid>
          <w:tr>
            <w:tblPrEx>
              <w:tblBorders>
                <w:top w:val="none" w:color="auto" w:sz="0" w:space="0"/>
                <w:left w:val="single" w:color="4F81BD" w:themeColor="accent1" w:sz="18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7096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>
                <w:pPr>
                  <w:pStyle w:val="25"/>
                  <w:rPr>
                    <w:rFonts w:asciiTheme="minorHAnsi" w:hAnsiTheme="minorHAnsi" w:eastAsiaTheme="majorEastAsia" w:cstheme="majorBidi"/>
                  </w:rPr>
                </w:pPr>
                <w:r>
                  <w:rPr>
                    <w:rFonts w:hint="eastAsia" w:asciiTheme="minorHAnsi" w:hAnsiTheme="minorHAnsi" w:eastAsiaTheme="majorEastAsia" w:cstheme="majorBidi"/>
                  </w:rPr>
                  <w:t>上</w:t>
                </w:r>
                <w:r>
                  <w:rPr>
                    <w:rFonts w:asciiTheme="minorHAnsi" w:hAnsiTheme="minorHAnsi" w:eastAsiaTheme="majorEastAsia" w:cstheme="majorBidi"/>
                  </w:rPr>
                  <w:t>海</w:t>
                </w:r>
                <w:r>
                  <w:rPr>
                    <w:rFonts w:hint="eastAsia" w:asciiTheme="minorHAnsi" w:hAnsiTheme="minorHAnsi" w:eastAsiaTheme="majorEastAsia" w:cstheme="majorBidi"/>
                  </w:rPr>
                  <w:t>仰邦</w:t>
                </w:r>
                <w:r>
                  <w:rPr>
                    <w:rFonts w:asciiTheme="minorHAnsi" w:hAnsiTheme="minorHAnsi" w:eastAsiaTheme="majorEastAsia" w:cstheme="majorBidi"/>
                  </w:rPr>
                  <w:t>科技</w:t>
                </w:r>
                <w:r>
                  <w:rPr>
                    <w:rFonts w:hint="eastAsia" w:asciiTheme="minorHAnsi" w:hAnsiTheme="minorHAnsi" w:eastAsiaTheme="majorEastAsia" w:cstheme="majorBidi"/>
                  </w:rPr>
                  <w:t>股份有</w:t>
                </w:r>
                <w:r>
                  <w:rPr>
                    <w:rFonts w:asciiTheme="minorHAnsi" w:hAnsiTheme="minorHAnsi" w:eastAsiaTheme="majorEastAsia" w:cstheme="majorBidi"/>
                  </w:rPr>
                  <w:t>限公司</w:t>
                </w:r>
              </w:p>
            </w:tc>
          </w:tr>
          <w:tr>
            <w:tblPrEx>
              <w:tblBorders>
                <w:top w:val="none" w:color="auto" w:sz="0" w:space="0"/>
                <w:left w:val="single" w:color="4F81BD" w:themeColor="accent1" w:sz="18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7096" w:type="dxa"/>
              </w:tcPr>
              <w:p>
                <w:pPr>
                  <w:pStyle w:val="25"/>
                  <w:rPr>
                    <w:rFonts w:asciiTheme="minorHAnsi" w:hAnsiTheme="minorHAnsi" w:eastAsiaTheme="majorEastAsia" w:cstheme="majorBidi"/>
                    <w:sz w:val="52"/>
                    <w:szCs w:val="52"/>
                  </w:rPr>
                </w:pPr>
                <w:sdt>
                  <w:sdtPr>
                    <w:rPr>
                      <w:rFonts w:hint="eastAsia" w:asciiTheme="minorHAnsi" w:hAnsiTheme="minorHAnsi" w:eastAsiaTheme="majorEastAsia" w:cstheme="majorBidi"/>
                      <w:sz w:val="52"/>
                      <w:szCs w:val="52"/>
                    </w:rPr>
                    <w:alias w:val="标题"/>
                    <w:id w:val="13406919"/>
                    <w15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>
                    <w:rPr>
                      <w:rFonts w:hint="eastAsia" w:asciiTheme="minorHAnsi" w:hAnsiTheme="minorHAnsi" w:eastAsiaTheme="majorEastAsia" w:cstheme="majorBidi"/>
                      <w:sz w:val="52"/>
                      <w:szCs w:val="52"/>
                    </w:rPr>
                  </w:sdtEndPr>
                  <w:sdtContent>
                    <w:r>
                      <w:rPr>
                        <w:rFonts w:hint="eastAsia" w:asciiTheme="minorHAnsi" w:hAnsiTheme="minorHAnsi" w:eastAsiaTheme="majorEastAsia" w:cstheme="majorBidi"/>
                        <w:sz w:val="52"/>
                        <w:szCs w:val="52"/>
                      </w:rPr>
                      <w:t>YQ系列控制器接口说明</w:t>
                    </w:r>
                  </w:sdtContent>
                </w:sdt>
              </w:p>
            </w:tc>
          </w:tr>
          <w:tr>
            <w:tblPrEx>
              <w:tblBorders>
                <w:top w:val="none" w:color="auto" w:sz="0" w:space="0"/>
                <w:left w:val="single" w:color="4F81BD" w:themeColor="accent1" w:sz="18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sdt>
              <w:sdtPr>
                <w:rPr>
                  <w:rFonts w:hint="eastAsia" w:asciiTheme="minorHAnsi" w:hAnsiTheme="minorHAnsi" w:eastAsiaTheme="majorEastAsia" w:cstheme="majorBidi"/>
                </w:rPr>
                <w:alias w:val="副标题"/>
                <w:id w:val="13406923"/>
                <w15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>
                <w:rPr>
                  <w:rFonts w:hint="eastAsia" w:asciiTheme="minorHAnsi" w:hAnsiTheme="minorHAnsi" w:eastAsiaTheme="majorEastAsia" w:cstheme="majorBidi"/>
                </w:rPr>
              </w:sdtEndPr>
              <w:sdtContent>
                <w:tc>
                  <w:tcPr>
                    <w:tcW w:w="7096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>
                    <w:pPr>
                      <w:pStyle w:val="25"/>
                      <w:rPr>
                        <w:rFonts w:asciiTheme="minorHAnsi" w:hAnsiTheme="minorHAnsi" w:eastAsiaTheme="majorEastAsia" w:cstheme="majorBidi"/>
                      </w:rPr>
                    </w:pPr>
                    <w:r>
                      <w:rPr>
                        <w:rFonts w:hint="eastAsia" w:asciiTheme="minorHAnsi" w:hAnsiTheme="minorHAnsi" w:eastAsiaTheme="majorEastAsia" w:cstheme="majorBidi"/>
                      </w:rPr>
                      <w:t>SDK编程指南</w:t>
                    </w:r>
                  </w:p>
                </w:tc>
              </w:sdtContent>
            </w:sdt>
          </w:tr>
        </w:tbl>
        <w:p>
          <w:pPr>
            <w:rPr>
              <w:rFonts w:asciiTheme="minorHAnsi" w:hAnsiTheme="minorHAnsi"/>
            </w:rPr>
          </w:pPr>
        </w:p>
        <w:p>
          <w:pPr>
            <w:rPr>
              <w:rFonts w:asciiTheme="minorHAnsi" w:hAnsiTheme="minorHAnsi"/>
            </w:rPr>
          </w:pPr>
        </w:p>
        <w:tbl>
          <w:tblPr>
            <w:tblStyle w:val="20"/>
            <w:tblpPr w:leftFromText="187" w:rightFromText="187" w:horzAnchor="margin" w:tblpXSpec="center" w:tblpYSpec="bottom"/>
            <w:tblW w:w="7096" w:type="dxa"/>
            <w:tblInd w:w="0" w:type="dxa"/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7096"/>
          </w:tblGrid>
          <w:tr>
            <w:tblPrEx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7096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Theme="minorHAnsi" w:hAnsiTheme="minorHAnsi"/>
                    <w:color w:val="4F81BD" w:themeColor="accent1"/>
                    <w14:textFill>
                      <w14:solidFill>
                        <w14:schemeClr w14:val="accent1"/>
                      </w14:solidFill>
                    </w14:textFill>
                  </w:rPr>
                  <w:alias w:val="作者"/>
                  <w:id w:val="13406928"/>
                  <w:showingPlcHdr/>
                  <w15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>
                  <w:rPr>
                    <w:rFonts w:asciiTheme="minorHAnsi" w:hAnsiTheme="minorHAnsi"/>
                    <w:color w:val="4F81BD" w:themeColor="accent1"/>
                    <w14:textFill>
                      <w14:solidFill>
                        <w14:schemeClr w14:val="accent1"/>
                      </w14:solidFill>
                    </w14:textFill>
                  </w:rPr>
                </w:sdtEndPr>
                <w:sdtContent>
                  <w:p>
                    <w:pPr>
                      <w:pStyle w:val="25"/>
                      <w:rPr>
                        <w:rFonts w:asciiTheme="minorHAnsi" w:hAnsiTheme="minorHAnsi"/>
                        <w:color w:val="4F81BD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</w:p>
                </w:sdtContent>
              </w:sdt>
              <w:sdt>
                <w:sdtPr>
                  <w:rPr>
                    <w:rFonts w:asciiTheme="minorHAnsi" w:hAnsiTheme="minorHAnsi"/>
                  </w:rPr>
                  <w:alias w:val="日期"/>
                  <w:id w:val="13406932"/>
                  <w15:dataBinding w:prefixMappings="xmlns:ns0='http://schemas.microsoft.com/office/2006/coverPageProps'" w:xpath="/ns0:CoverPageProperties[1]/ns0:PublishDate[1]" w:storeItemID="{55AF091B-3C7A-41E3-B477-F2FDAA23CFDA}"/>
                  <w:date w:fullDate="2015-04-13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>
                  <w:rPr>
                    <w:rFonts w:asciiTheme="minorHAnsi" w:hAnsiTheme="minorHAnsi"/>
                  </w:rPr>
                </w:sdtEndPr>
                <w:sdtContent>
                  <w:p>
                    <w:pPr>
                      <w:pStyle w:val="25"/>
                      <w:rPr>
                        <w:rFonts w:asciiTheme="minorHAnsi" w:hAnsiTheme="minorHAnsi"/>
                      </w:rPr>
                    </w:pPr>
                    <w:r>
                      <w:rPr>
                        <w:rFonts w:hint="eastAsia" w:asciiTheme="minorHAnsi" w:hAnsiTheme="minorHAnsi"/>
                      </w:rPr>
                      <w:t>2015-4-13</w:t>
                    </w:r>
                  </w:p>
                </w:sdtContent>
              </w:sdt>
              <w:p>
                <w:pPr>
                  <w:pStyle w:val="25"/>
                  <w:rPr>
                    <w:rFonts w:asciiTheme="minorHAnsi" w:hAnsiTheme="minorHAnsi"/>
                    <w:color w:val="4F81BD" w:themeColor="accent1"/>
                    <w14:textFill>
                      <w14:solidFill>
                        <w14:schemeClr w14:val="accent1"/>
                      </w14:solidFill>
                    </w14:textFill>
                  </w:rPr>
                </w:pPr>
              </w:p>
            </w:tc>
          </w:tr>
        </w:tbl>
        <w:p>
          <w:pPr>
            <w:rPr>
              <w:rFonts w:asciiTheme="minorHAnsi" w:hAnsiTheme="minorHAnsi"/>
            </w:rPr>
          </w:pPr>
        </w:p>
        <w:p>
          <w:pPr>
            <w:rPr>
              <w:rFonts w:asciiTheme="minorHAnsi" w:hAnsiTheme="minorHAnsi" w:eastAsiaTheme="majorEastAsia" w:cstheme="majorBidi"/>
              <w:sz w:val="44"/>
              <w:szCs w:val="44"/>
            </w:rPr>
          </w:pPr>
          <w:r>
            <w:rPr>
              <w:rFonts w:asciiTheme="minorHAnsi" w:hAnsiTheme="minorHAnsi" w:eastAsiaTheme="majorEastAsia" w:cstheme="majorBidi"/>
              <w:sz w:val="44"/>
              <w:szCs w:val="44"/>
            </w:rPr>
            <w:br w:type="page"/>
          </w:r>
        </w:p>
      </w:sdtContent>
    </w:sdt>
    <w:p>
      <w:pPr>
        <w:pStyle w:val="44"/>
        <w:rPr>
          <w:rFonts w:asciiTheme="minorHAnsi" w:hAnsiTheme="minorHAnsi"/>
        </w:rPr>
      </w:pPr>
      <w:r>
        <w:rPr>
          <w:rFonts w:asciiTheme="minorHAnsi" w:hAnsiTheme="minorHAnsi"/>
        </w:rPr>
        <w:t>Copyright</w:t>
      </w:r>
    </w:p>
    <w:p>
      <w:pPr>
        <w:pStyle w:val="43"/>
        <w:rPr>
          <w:rFonts w:asciiTheme="minorHAnsi" w:hAnsiTheme="minorHAnsi"/>
        </w:rPr>
      </w:pPr>
    </w:p>
    <w:p>
      <w:pPr>
        <w:pStyle w:val="43"/>
        <w:rPr>
          <w:rFonts w:asciiTheme="minorHAnsi" w:hAnsiTheme="minorHAnsi"/>
          <w:sz w:val="24"/>
          <w:szCs w:val="24"/>
          <w:lang w:val="en-GB" w:eastAsia="zh-CN"/>
        </w:rPr>
      </w:pPr>
      <w:r>
        <w:rPr>
          <w:rFonts w:cs="Arial" w:asciiTheme="minorHAnsi" w:hAnsiTheme="minorHAnsi"/>
          <w:color w:val="000000"/>
          <w:lang w:val="en-GB"/>
        </w:rPr>
        <w:t xml:space="preserve">All rights reserved. </w:t>
      </w:r>
      <w:r>
        <w:rPr>
          <w:rFonts w:cs="Arial" w:asciiTheme="minorHAnsi" w:hAnsiTheme="minorHAnsi"/>
          <w:lang w:val="en-GB"/>
        </w:rPr>
        <w:t xml:space="preserve">No part of this publication may be reproduced in any form by print, photo print, microfilm or any other means without written permission by </w:t>
      </w:r>
      <w:r>
        <w:rPr>
          <w:rFonts w:asciiTheme="minorHAnsi" w:hAnsiTheme="minorHAnsi"/>
          <w:lang w:val="en-GB" w:eastAsia="zh-CN"/>
        </w:rPr>
        <w:t>ONBON.</w:t>
      </w:r>
    </w:p>
    <w:p>
      <w:pPr>
        <w:pStyle w:val="43"/>
        <w:rPr>
          <w:rFonts w:asciiTheme="minorHAnsi" w:hAnsiTheme="minorHAnsi"/>
          <w:sz w:val="24"/>
          <w:szCs w:val="24"/>
          <w:lang w:val="en-GB"/>
        </w:rPr>
      </w:pPr>
    </w:p>
    <w:p>
      <w:pPr>
        <w:pStyle w:val="43"/>
        <w:rPr>
          <w:rFonts w:asciiTheme="minorHAnsi" w:hAnsiTheme="minorHAnsi"/>
          <w:sz w:val="24"/>
          <w:szCs w:val="24"/>
          <w:lang w:val="en-GB"/>
        </w:rPr>
      </w:pPr>
      <w:r>
        <w:rPr>
          <w:rFonts w:asciiTheme="minorHAnsi" w:hAnsiTheme="minorHAnsi"/>
          <w:lang w:val="en-GB"/>
        </w:rPr>
        <w:t>© 20</w:t>
      </w:r>
      <w:r>
        <w:rPr>
          <w:rFonts w:asciiTheme="minorHAnsi" w:hAnsiTheme="minorHAnsi"/>
          <w:lang w:val="en-GB" w:eastAsia="zh-CN"/>
        </w:rPr>
        <w:t>10-2014</w:t>
      </w:r>
      <w:r>
        <w:rPr>
          <w:rFonts w:asciiTheme="minorHAnsi" w:hAnsiTheme="minorHAnsi"/>
          <w:lang w:val="en-GB"/>
        </w:rPr>
        <w:t xml:space="preserve"> </w:t>
      </w:r>
      <w:r>
        <w:rPr>
          <w:rFonts w:asciiTheme="minorHAnsi" w:hAnsiTheme="minorHAnsi"/>
          <w:lang w:val="en-GB" w:eastAsia="zh-CN"/>
        </w:rPr>
        <w:t>Onbon</w:t>
      </w:r>
    </w:p>
    <w:p>
      <w:pPr>
        <w:rPr>
          <w:rFonts w:eastAsia="微软雅黑" w:asciiTheme="minorHAnsi" w:hAnsiTheme="minorHAnsi"/>
        </w:rPr>
      </w:pPr>
      <w:r>
        <w:rPr>
          <w:rFonts w:eastAsia="微软雅黑" w:asciiTheme="minorHAnsi" w:hAnsiTheme="minorHAnsi"/>
        </w:rPr>
        <w:br w:type="page"/>
      </w:r>
    </w:p>
    <w:p>
      <w:pPr>
        <w:rPr>
          <w:rFonts w:eastAsia="微软雅黑" w:asciiTheme="minorHAnsi" w:hAnsiTheme="minorHAnsi"/>
        </w:rPr>
      </w:pPr>
    </w:p>
    <w:p>
      <w:pPr>
        <w:rPr>
          <w:rFonts w:eastAsia="黑体" w:asciiTheme="minorHAnsi" w:hAnsiTheme="minorHAnsi"/>
          <w:sz w:val="22"/>
          <w:szCs w:val="22"/>
        </w:rPr>
      </w:pPr>
      <w:r>
        <w:rPr>
          <w:rFonts w:eastAsia="黑体" w:asciiTheme="minorHAnsi" w:hAnsiTheme="minorHAnsi"/>
          <w:sz w:val="22"/>
          <w:szCs w:val="22"/>
        </w:rPr>
        <w:t>版本历史:</w:t>
      </w:r>
    </w:p>
    <w:p>
      <w:pPr>
        <w:rPr>
          <w:rFonts w:eastAsia="微软雅黑" w:asciiTheme="minorHAnsi" w:hAnsiTheme="minorHAnsi"/>
        </w:rPr>
      </w:pPr>
    </w:p>
    <w:tbl>
      <w:tblPr>
        <w:tblStyle w:val="20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8"/>
        <w:gridCol w:w="1260"/>
        <w:gridCol w:w="1800"/>
        <w:gridCol w:w="478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8" w:type="dxa"/>
            <w:vAlign w:val="center"/>
          </w:tcPr>
          <w:p>
            <w:pPr>
              <w:jc w:val="center"/>
              <w:rPr>
                <w:rFonts w:cs="Arial" w:asciiTheme="minorHAnsi" w:hAnsiTheme="minorHAnsi" w:eastAsiaTheme="minorEastAsia"/>
              </w:rPr>
            </w:pPr>
            <w:r>
              <w:rPr>
                <w:rFonts w:cs="Arial" w:asciiTheme="minorHAnsi" w:hAnsiTheme="minorHAnsi" w:eastAsiaTheme="minorEastAsia"/>
              </w:rPr>
              <w:t>版本号</w:t>
            </w:r>
          </w:p>
        </w:tc>
        <w:tc>
          <w:tcPr>
            <w:tcW w:w="1260" w:type="dxa"/>
            <w:vAlign w:val="center"/>
          </w:tcPr>
          <w:p>
            <w:pPr>
              <w:jc w:val="center"/>
              <w:rPr>
                <w:rFonts w:cs="Arial" w:asciiTheme="minorHAnsi" w:hAnsiTheme="minorHAnsi" w:eastAsiaTheme="minorEastAsia"/>
              </w:rPr>
            </w:pPr>
            <w:r>
              <w:rPr>
                <w:rFonts w:cs="Arial" w:asciiTheme="minorHAnsi" w:hAnsiTheme="minorHAnsi" w:eastAsiaTheme="minorEastAsia"/>
              </w:rPr>
              <w:t>日期</w:t>
            </w:r>
          </w:p>
        </w:tc>
        <w:tc>
          <w:tcPr>
            <w:tcW w:w="1800" w:type="dxa"/>
            <w:vAlign w:val="center"/>
          </w:tcPr>
          <w:p>
            <w:pPr>
              <w:jc w:val="center"/>
              <w:rPr>
                <w:rFonts w:cs="Arial" w:asciiTheme="minorHAnsi" w:hAnsiTheme="minorHAnsi" w:eastAsiaTheme="minorEastAsia"/>
              </w:rPr>
            </w:pPr>
            <w:r>
              <w:rPr>
                <w:rFonts w:cs="Arial" w:asciiTheme="minorHAnsi" w:hAnsiTheme="minorHAnsi" w:eastAsiaTheme="minorEastAsia"/>
              </w:rPr>
              <w:t>作者</w:t>
            </w:r>
          </w:p>
        </w:tc>
        <w:tc>
          <w:tcPr>
            <w:tcW w:w="4788" w:type="dxa"/>
            <w:vAlign w:val="center"/>
          </w:tcPr>
          <w:p>
            <w:pPr>
              <w:jc w:val="both"/>
              <w:rPr>
                <w:rFonts w:cs="Arial" w:asciiTheme="minorHAnsi" w:hAnsiTheme="minorHAnsi" w:eastAsiaTheme="minorEastAsia"/>
              </w:rPr>
            </w:pPr>
            <w:r>
              <w:rPr>
                <w:rFonts w:cs="Arial" w:asciiTheme="minorHAnsi" w:hAnsiTheme="minorHAnsi" w:eastAsiaTheme="minor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3" w:hRule="atLeast"/>
        </w:trPr>
        <w:tc>
          <w:tcPr>
            <w:tcW w:w="1008" w:type="dxa"/>
            <w:vAlign w:val="center"/>
          </w:tcPr>
          <w:p>
            <w:pPr>
              <w:jc w:val="center"/>
              <w:rPr>
                <w:rFonts w:cs="Arial" w:asciiTheme="minorHAnsi" w:hAnsiTheme="minorHAnsi" w:eastAsiaTheme="minorEastAsia"/>
              </w:rPr>
            </w:pPr>
            <w:r>
              <w:rPr>
                <w:rFonts w:cs="Arial" w:asciiTheme="minorHAnsi" w:hAnsiTheme="minorHAnsi" w:eastAsiaTheme="minorEastAsia"/>
              </w:rPr>
              <w:t>1.0</w:t>
            </w:r>
          </w:p>
        </w:tc>
        <w:tc>
          <w:tcPr>
            <w:tcW w:w="1260" w:type="dxa"/>
            <w:vAlign w:val="center"/>
          </w:tcPr>
          <w:p>
            <w:pPr>
              <w:jc w:val="center"/>
              <w:rPr>
                <w:rFonts w:cs="Arial" w:asciiTheme="minorHAnsi" w:hAnsiTheme="minorHAnsi" w:eastAsiaTheme="minorEastAsia"/>
              </w:rPr>
            </w:pPr>
            <w:r>
              <w:rPr>
                <w:rFonts w:cs="Arial" w:asciiTheme="minorHAnsi" w:hAnsiTheme="minorHAnsi" w:eastAsiaTheme="minorEastAsia"/>
              </w:rPr>
              <w:t>20</w:t>
            </w:r>
            <w:r>
              <w:rPr>
                <w:rFonts w:hint="eastAsia" w:cs="Arial" w:asciiTheme="minorHAnsi" w:hAnsiTheme="minorHAnsi" w:eastAsiaTheme="minorEastAsia"/>
              </w:rPr>
              <w:t>16</w:t>
            </w:r>
            <w:r>
              <w:rPr>
                <w:rFonts w:cs="Arial" w:asciiTheme="minorHAnsi" w:hAnsiTheme="minorHAnsi" w:eastAsiaTheme="minorEastAsia"/>
              </w:rPr>
              <w:t>-</w:t>
            </w:r>
            <w:r>
              <w:rPr>
                <w:rFonts w:hint="eastAsia" w:cs="Arial" w:asciiTheme="minorHAnsi" w:hAnsiTheme="minorHAnsi" w:eastAsiaTheme="minorEastAsia"/>
              </w:rPr>
              <w:t>5</w:t>
            </w:r>
            <w:r>
              <w:rPr>
                <w:rFonts w:cs="Arial" w:asciiTheme="minorHAnsi" w:hAnsiTheme="minorHAnsi" w:eastAsiaTheme="minorEastAsia"/>
              </w:rPr>
              <w:t>-</w:t>
            </w:r>
            <w:r>
              <w:rPr>
                <w:rFonts w:hint="eastAsia" w:cs="Arial" w:asciiTheme="minorHAnsi" w:hAnsiTheme="minorHAnsi" w:eastAsiaTheme="minorEastAsia"/>
              </w:rPr>
              <w:t>23</w:t>
            </w:r>
          </w:p>
        </w:tc>
        <w:tc>
          <w:tcPr>
            <w:tcW w:w="1800" w:type="dxa"/>
            <w:vAlign w:val="center"/>
          </w:tcPr>
          <w:p>
            <w:pPr>
              <w:jc w:val="center"/>
              <w:rPr>
                <w:rFonts w:asciiTheme="minorHAnsi" w:hAnsiTheme="minorHAnsi" w:eastAsiaTheme="minorEastAsia"/>
              </w:rPr>
            </w:pPr>
            <w:r>
              <w:rPr>
                <w:rFonts w:hint="eastAsia" w:asciiTheme="minorHAnsi" w:hAnsiTheme="minorHAnsi" w:eastAsiaTheme="minorEastAsia"/>
              </w:rPr>
              <w:t>牛志敏</w:t>
            </w:r>
          </w:p>
        </w:tc>
        <w:tc>
          <w:tcPr>
            <w:tcW w:w="4788" w:type="dxa"/>
            <w:vAlign w:val="center"/>
          </w:tcPr>
          <w:p>
            <w:pPr>
              <w:jc w:val="both"/>
              <w:rPr>
                <w:rFonts w:asciiTheme="minorHAnsi" w:hAnsiTheme="minorHAnsi" w:eastAsiaTheme="minorEastAsia"/>
              </w:rPr>
            </w:pPr>
            <w:r>
              <w:rPr>
                <w:rFonts w:hint="eastAsia" w:asciiTheme="minorHAnsi" w:hAnsiTheme="minorHAnsi" w:eastAsiaTheme="minorEastAsia"/>
              </w:rPr>
              <w:t>本手册适用于YQ1，YQ1-75，YQ2，YQ3，YQ4，YQ5，YQ2E控制器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008" w:type="dxa"/>
            <w:vAlign w:val="center"/>
          </w:tcPr>
          <w:p>
            <w:pPr>
              <w:jc w:val="center"/>
              <w:rPr>
                <w:rFonts w:cs="Arial" w:asciiTheme="minorHAnsi" w:hAnsiTheme="minorHAnsi" w:eastAsiaTheme="minorEastAsia"/>
              </w:rPr>
            </w:pPr>
            <w:r>
              <w:rPr>
                <w:rFonts w:cs="Arial" w:asciiTheme="minorHAnsi" w:hAnsiTheme="minorHAnsi" w:eastAsiaTheme="minorEastAsia"/>
              </w:rPr>
              <w:t>1.1</w:t>
            </w:r>
          </w:p>
        </w:tc>
        <w:tc>
          <w:tcPr>
            <w:tcW w:w="1260" w:type="dxa"/>
            <w:vAlign w:val="center"/>
          </w:tcPr>
          <w:p>
            <w:pPr>
              <w:jc w:val="center"/>
              <w:rPr>
                <w:rFonts w:hint="eastAsia" w:cs="Arial" w:asciiTheme="minorHAnsi" w:hAnsiTheme="minorHAnsi" w:eastAsiaTheme="minorEastAsia"/>
                <w:lang w:val="en-US" w:eastAsia="zh-CN"/>
              </w:rPr>
            </w:pPr>
            <w:r>
              <w:rPr>
                <w:rFonts w:hint="eastAsia" w:cs="Arial" w:asciiTheme="minorHAnsi" w:hAnsiTheme="minorHAnsi" w:eastAsiaTheme="minorEastAsia"/>
                <w:lang w:val="en-US" w:eastAsia="zh-CN"/>
              </w:rPr>
              <w:t>2017-1-6</w:t>
            </w:r>
          </w:p>
        </w:tc>
        <w:tc>
          <w:tcPr>
            <w:tcW w:w="1800" w:type="dxa"/>
            <w:vAlign w:val="center"/>
          </w:tcPr>
          <w:p>
            <w:pPr>
              <w:jc w:val="center"/>
              <w:rPr>
                <w:rFonts w:hint="eastAsia" w:asciiTheme="minorHAnsi" w:hAnsiTheme="minorHAnsi" w:eastAsiaTheme="minorEastAsia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lang w:val="en-US" w:eastAsia="zh-CN"/>
              </w:rPr>
              <w:t>牛志敏</w:t>
            </w:r>
          </w:p>
        </w:tc>
        <w:tc>
          <w:tcPr>
            <w:tcW w:w="4788" w:type="dxa"/>
            <w:vAlign w:val="center"/>
          </w:tcPr>
          <w:p>
            <w:pPr>
              <w:jc w:val="both"/>
              <w:rPr>
                <w:rFonts w:hint="eastAsia" w:asciiTheme="minorHAnsi" w:hAnsiTheme="minorHAnsi" w:eastAsiaTheme="minorEastAsia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lang w:val="en-US" w:eastAsia="zh-CN"/>
              </w:rPr>
              <w:t>局域网模式添加节目锁定功能（</w:t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fldChar w:fldCharType="begin"/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instrText xml:space="preserve"> HYPERLINK \l "_Net_LockProgram" </w:instrText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fldChar w:fldCharType="separate"/>
            </w:r>
            <w:r>
              <w:rPr>
                <w:rStyle w:val="19"/>
                <w:rFonts w:hint="eastAsia" w:asciiTheme="minorHAnsi" w:hAnsiTheme="minorHAnsi" w:eastAsiaTheme="minorEastAsia"/>
                <w:lang w:val="en-US" w:eastAsia="zh-CN"/>
              </w:rPr>
              <w:t>7.3.28</w:t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fldChar w:fldCharType="end"/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t xml:space="preserve">    </w:t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fldChar w:fldCharType="begin"/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instrText xml:space="preserve"> HYPERLINK \l "_Net_UnLockProgram" </w:instrText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fldChar w:fldCharType="separate"/>
            </w:r>
            <w:r>
              <w:rPr>
                <w:rStyle w:val="19"/>
                <w:rFonts w:hint="eastAsia" w:asciiTheme="minorHAnsi" w:hAnsiTheme="minorHAnsi" w:eastAsiaTheme="minorEastAsia"/>
                <w:lang w:val="en-US" w:eastAsia="zh-CN"/>
              </w:rPr>
              <w:t>7.3.29</w:t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fldChar w:fldCharType="end"/>
            </w:r>
            <w:r>
              <w:rPr>
                <w:rFonts w:hint="eastAsia" w:asciiTheme="minorHAnsi" w:hAnsiTheme="minorHAnsi" w:eastAsiaTheme="minorEastAsia"/>
                <w:lang w:val="en-US" w:eastAsia="zh-CN"/>
              </w:rPr>
              <w:t>）</w:t>
            </w:r>
          </w:p>
        </w:tc>
      </w:tr>
    </w:tbl>
    <w:p>
      <w:pPr>
        <w:rPr>
          <w:rFonts w:eastAsia="微软雅黑" w:asciiTheme="minorHAnsi" w:hAnsiTheme="minorHAnsi"/>
        </w:rPr>
      </w:pPr>
    </w:p>
    <w:p>
      <w:pPr>
        <w:rPr>
          <w:rFonts w:eastAsia="微软雅黑" w:asciiTheme="minorHAnsi" w:hAnsiTheme="minorHAnsi"/>
        </w:rPr>
        <w:sectPr>
          <w:headerReference r:id="rId3" w:type="default"/>
          <w:footerReference r:id="rId4" w:type="default"/>
          <w:pgSz w:w="12240" w:h="15840"/>
          <w:pgMar w:top="1440" w:right="1800" w:bottom="1440" w:left="1800" w:header="720" w:footer="720" w:gutter="0"/>
          <w:pgNumType w:start="0"/>
          <w:cols w:space="720" w:num="1"/>
          <w:titlePg/>
          <w:docGrid w:linePitch="360" w:charSpace="0"/>
        </w:sectPr>
      </w:pPr>
    </w:p>
    <w:sdt>
      <w:sdtPr>
        <w:rPr>
          <w:rFonts w:eastAsia="宋体" w:cs="Times New Roman" w:asciiTheme="minorHAnsi" w:hAnsiTheme="minorHAnsi"/>
          <w:b w:val="0"/>
          <w:bCs w:val="0"/>
          <w:color w:val="auto"/>
          <w:sz w:val="20"/>
          <w:szCs w:val="20"/>
          <w:lang w:val="zh-CN"/>
        </w:rPr>
        <w:id w:val="25573037"/>
      </w:sdtPr>
      <w:sdtEndPr>
        <w:rPr>
          <w:rFonts w:eastAsia="宋体" w:cs="Times New Roman" w:asciiTheme="minorHAnsi" w:hAnsiTheme="minorHAnsi"/>
          <w:b w:val="0"/>
          <w:bCs w:val="0"/>
          <w:color w:val="auto"/>
          <w:sz w:val="20"/>
          <w:szCs w:val="20"/>
          <w:lang w:val="en-US"/>
        </w:rPr>
      </w:sdtEndPr>
      <w:sdtContent>
        <w:p>
          <w:pPr>
            <w:pStyle w:val="37"/>
            <w:jc w:val="center"/>
            <w:rPr>
              <w:rFonts w:asciiTheme="minorHAnsi" w:hAnsiTheme="minorHAnsi"/>
              <w:lang w:val="zh-CN"/>
            </w:rPr>
          </w:pPr>
          <w:bookmarkStart w:id="0" w:name="_Toc418389548"/>
          <w:r>
            <w:rPr>
              <w:rFonts w:asciiTheme="minorHAnsi" w:hAnsiTheme="minorHAnsi"/>
              <w:color w:val="auto"/>
              <w:lang w:val="zh-CN"/>
            </w:rPr>
            <w:t>目录</w:t>
          </w:r>
        </w:p>
        <w:p>
          <w:pPr>
            <w:rPr>
              <w:rFonts w:asciiTheme="minorHAnsi" w:hAnsiTheme="minorHAnsi"/>
              <w:lang w:val="zh-CN"/>
            </w:rPr>
          </w:pPr>
        </w:p>
        <w:p>
          <w:pPr>
            <w:pStyle w:val="16"/>
            <w:tabs>
              <w:tab w:val="left" w:pos="420"/>
              <w:tab w:val="right" w:leader="dot" w:pos="8630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rPr>
              <w:rFonts w:asciiTheme="minorHAnsi" w:hAnsiTheme="minorHAnsi"/>
            </w:rPr>
            <w:fldChar w:fldCharType="begin"/>
          </w:r>
          <w:r>
            <w:rPr>
              <w:rFonts w:asciiTheme="minorHAnsi" w:hAnsiTheme="minorHAnsi"/>
            </w:rPr>
            <w:instrText xml:space="preserve"> TOC \o "1-3" \h \z \u </w:instrText>
          </w:r>
          <w:r>
            <w:rPr>
              <w:rFonts w:asciiTheme="minorHAnsi" w:hAnsiTheme="minorHAnsi"/>
            </w:rPr>
            <w:fldChar w:fldCharType="separate"/>
          </w:r>
          <w:r>
            <w:fldChar w:fldCharType="begin"/>
          </w:r>
          <w:r>
            <w:instrText xml:space="preserve"> HYPERLINK \l "_Toc451777884" </w:instrText>
          </w:r>
          <w:r>
            <w:fldChar w:fldCharType="separate"/>
          </w:r>
          <w:r>
            <w:rPr>
              <w:rStyle w:val="19"/>
              <w:rFonts w:eastAsia="黑体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eastAsia="黑体"/>
            </w:rPr>
            <w:t>YQ</w:t>
          </w:r>
          <w:r>
            <w:rPr>
              <w:rStyle w:val="19"/>
              <w:rFonts w:hint="eastAsia" w:eastAsia="黑体"/>
            </w:rPr>
            <w:t>系列控制器简介</w:t>
          </w:r>
          <w:r>
            <w:tab/>
          </w:r>
          <w:r>
            <w:fldChar w:fldCharType="begin"/>
          </w:r>
          <w:r>
            <w:instrText xml:space="preserve"> PAGEREF _Toc451777884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630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"_Toc451777885" </w:instrText>
          </w:r>
          <w:r>
            <w:fldChar w:fldCharType="separate"/>
          </w:r>
          <w:r>
            <w:rPr>
              <w:rStyle w:val="19"/>
              <w:rFonts w:eastAsia="黑体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eastAsia="黑体"/>
            </w:rPr>
            <w:t>SDK</w:t>
          </w:r>
          <w:r>
            <w:rPr>
              <w:rStyle w:val="19"/>
              <w:rFonts w:hint="eastAsia" w:eastAsia="黑体"/>
            </w:rPr>
            <w:t>简介</w:t>
          </w:r>
          <w:r>
            <w:tab/>
          </w:r>
          <w:r>
            <w:fldChar w:fldCharType="begin"/>
          </w:r>
          <w:r>
            <w:instrText xml:space="preserve"> PAGEREF _Toc451777885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"_Toc451777886" </w:instrText>
          </w:r>
          <w:r>
            <w:fldChar w:fldCharType="separate"/>
          </w:r>
          <w:r>
            <w:rPr>
              <w:rStyle w:val="19"/>
              <w:rFonts w:eastAsia="黑体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局域网模式组网</w:t>
          </w:r>
          <w:r>
            <w:tab/>
          </w:r>
          <w:r>
            <w:fldChar w:fldCharType="begin"/>
          </w:r>
          <w:r>
            <w:instrText xml:space="preserve"> PAGEREF _Toc451777886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"_Toc451777887" </w:instrText>
          </w:r>
          <w:r>
            <w:fldChar w:fldCharType="separate"/>
          </w:r>
          <w:r>
            <w:rPr>
              <w:rStyle w:val="19"/>
              <w:rFonts w:eastAsia="黑体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服务器模式组网</w:t>
          </w:r>
          <w:r>
            <w:tab/>
          </w:r>
          <w:r>
            <w:fldChar w:fldCharType="begin"/>
          </w:r>
          <w:r>
            <w:instrText xml:space="preserve"> PAGEREF _Toc451777887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"_Toc451777888" </w:instrText>
          </w:r>
          <w:r>
            <w:fldChar w:fldCharType="separate"/>
          </w:r>
          <w:r>
            <w:rPr>
              <w:rStyle w:val="19"/>
              <w:rFonts w:eastAsia="黑体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云模式组网</w:t>
          </w:r>
          <w:r>
            <w:tab/>
          </w:r>
          <w:r>
            <w:fldChar w:fldCharType="begin"/>
          </w:r>
          <w:r>
            <w:instrText xml:space="preserve"> PAGEREF _Toc451777888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"_Toc451777889" </w:instrText>
          </w:r>
          <w:r>
            <w:fldChar w:fldCharType="separate"/>
          </w:r>
          <w:r>
            <w:rPr>
              <w:rStyle w:val="19"/>
              <w:rFonts w:eastAsia="黑体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支持的功能</w:t>
          </w:r>
          <w:r>
            <w:tab/>
          </w:r>
          <w:r>
            <w:fldChar w:fldCharType="begin"/>
          </w:r>
          <w:r>
            <w:instrText xml:space="preserve"> PAGEREF _Toc451777889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"_Toc451777890" </w:instrText>
          </w:r>
          <w:r>
            <w:fldChar w:fldCharType="separate"/>
          </w:r>
          <w:r>
            <w:rPr>
              <w:rStyle w:val="19"/>
              <w:rFonts w:eastAsia="黑体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文件兼容性</w:t>
          </w:r>
          <w:r>
            <w:tab/>
          </w:r>
          <w:r>
            <w:fldChar w:fldCharType="begin"/>
          </w:r>
          <w:r>
            <w:instrText xml:space="preserve"> PAGEREF _Toc451777890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630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"_Toc451777891" </w:instrText>
          </w:r>
          <w:r>
            <w:fldChar w:fldCharType="separate"/>
          </w:r>
          <w:r>
            <w:rPr>
              <w:rStyle w:val="19"/>
              <w:rFonts w:eastAsia="黑体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错误码及说明</w:t>
          </w:r>
          <w:r>
            <w:tab/>
          </w:r>
          <w:r>
            <w:fldChar w:fldCharType="begin"/>
          </w:r>
          <w:r>
            <w:instrText xml:space="preserve"> PAGEREF _Toc451777891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"_Toc451777892" </w:instrText>
          </w:r>
          <w:r>
            <w:fldChar w:fldCharType="separate"/>
          </w:r>
          <w:r>
            <w:rPr>
              <w:rStyle w:val="19"/>
              <w:rFonts w:eastAsia="黑体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软件错误码</w:t>
          </w:r>
          <w:r>
            <w:tab/>
          </w:r>
          <w:r>
            <w:fldChar w:fldCharType="begin"/>
          </w:r>
          <w:r>
            <w:instrText xml:space="preserve"> PAGEREF _Toc451777892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"_Toc451777893" </w:instrText>
          </w:r>
          <w:r>
            <w:fldChar w:fldCharType="separate"/>
          </w:r>
          <w:r>
            <w:rPr>
              <w:rStyle w:val="19"/>
              <w:rFonts w:eastAsia="黑体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设备错误码</w:t>
          </w:r>
          <w:r>
            <w:tab/>
          </w:r>
          <w:r>
            <w:fldChar w:fldCharType="begin"/>
          </w:r>
          <w:r>
            <w:instrText xml:space="preserve"> PAGEREF _Toc451777893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630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"_Toc451777894" </w:instrText>
          </w:r>
          <w:r>
            <w:fldChar w:fldCharType="separate"/>
          </w:r>
          <w:r>
            <w:rPr>
              <w:rStyle w:val="19"/>
              <w:rFonts w:eastAsia="黑体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函数概要说明</w:t>
          </w:r>
          <w:r>
            <w:tab/>
          </w:r>
          <w:r>
            <w:fldChar w:fldCharType="begin"/>
          </w:r>
          <w:r>
            <w:instrText xml:space="preserve"> PAGEREF _Toc451777894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630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"_Toc451777895" </w:instrText>
          </w:r>
          <w:r>
            <w:fldChar w:fldCharType="separate"/>
          </w:r>
          <w:r>
            <w:rPr>
              <w:rStyle w:val="19"/>
              <w:rFonts w:eastAsia="黑体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控制器说明</w:t>
          </w:r>
          <w:r>
            <w:tab/>
          </w:r>
          <w:r>
            <w:fldChar w:fldCharType="begin"/>
          </w:r>
          <w:r>
            <w:instrText xml:space="preserve"> PAGEREF _Toc451777895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630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"_Toc451777896" </w:instrText>
          </w:r>
          <w:r>
            <w:fldChar w:fldCharType="separate"/>
          </w:r>
          <w:r>
            <w:rPr>
              <w:rStyle w:val="19"/>
              <w:rFonts w:eastAsia="黑体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节目</w:t>
          </w:r>
          <w:r>
            <w:rPr>
              <w:rStyle w:val="19"/>
              <w:rFonts w:eastAsia="黑体"/>
            </w:rPr>
            <w:t>API</w:t>
          </w:r>
          <w:r>
            <w:tab/>
          </w:r>
          <w:r>
            <w:fldChar w:fldCharType="begin"/>
          </w:r>
          <w:r>
            <w:instrText xml:space="preserve"> PAGEREF _Toc451777896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"_Toc451777897" </w:instrText>
          </w:r>
          <w:r>
            <w:fldChar w:fldCharType="separate"/>
          </w:r>
          <w:r>
            <w:rPr>
              <w:rStyle w:val="19"/>
              <w:rFonts w:eastAsia="黑体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eastAsia="黑体"/>
            </w:rPr>
            <w:t>API</w:t>
          </w:r>
          <w:r>
            <w:rPr>
              <w:rStyle w:val="19"/>
              <w:rFonts w:hint="eastAsia" w:eastAsia="黑体"/>
            </w:rPr>
            <w:t>调用次序</w:t>
          </w:r>
          <w:r>
            <w:tab/>
          </w:r>
          <w:r>
            <w:fldChar w:fldCharType="begin"/>
          </w:r>
          <w:r>
            <w:instrText xml:space="preserve"> PAGEREF _Toc451777897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"_Toc451777898" </w:instrText>
          </w:r>
          <w:r>
            <w:fldChar w:fldCharType="separate"/>
          </w:r>
          <w:r>
            <w:rPr>
              <w:rStyle w:val="19"/>
              <w:rFonts w:eastAsia="黑体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函数说明</w:t>
          </w:r>
          <w:r>
            <w:tab/>
          </w:r>
          <w:r>
            <w:fldChar w:fldCharType="begin"/>
          </w:r>
          <w:r>
            <w:instrText xml:space="preserve"> PAGEREF _Toc451777898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"_Toc451777899" </w:instrText>
          </w:r>
          <w:r>
            <w:fldChar w:fldCharType="separate"/>
          </w:r>
          <w:r>
            <w:rPr>
              <w:rStyle w:val="19"/>
            </w:rPr>
            <w:t>6.2.1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YQ_CreatePlaylist</w:t>
          </w:r>
          <w:r>
            <w:tab/>
          </w:r>
          <w:r>
            <w:fldChar w:fldCharType="begin"/>
          </w:r>
          <w:r>
            <w:instrText xml:space="preserve"> PAGEREF _Toc451777899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"_Toc451777900" </w:instrText>
          </w:r>
          <w:r>
            <w:fldChar w:fldCharType="separate"/>
          </w:r>
          <w:r>
            <w:rPr>
              <w:rStyle w:val="19"/>
            </w:rPr>
            <w:t>6.2.2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YQ_DestroyPlaylist</w:t>
          </w:r>
          <w:r>
            <w:tab/>
          </w:r>
          <w:r>
            <w:fldChar w:fldCharType="begin"/>
          </w:r>
          <w:r>
            <w:instrText xml:space="preserve"> PAGEREF _Toc451777900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"_Toc451777901" </w:instrText>
          </w:r>
          <w:r>
            <w:fldChar w:fldCharType="separate"/>
          </w:r>
          <w:r>
            <w:rPr>
              <w:rStyle w:val="19"/>
            </w:rPr>
            <w:t>6.2.3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YQ_CreateProgram</w:t>
          </w:r>
          <w:r>
            <w:tab/>
          </w:r>
          <w:r>
            <w:fldChar w:fldCharType="begin"/>
          </w:r>
          <w:r>
            <w:instrText xml:space="preserve"> PAGEREF _Toc451777901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"_Toc451777902" </w:instrText>
          </w:r>
          <w:r>
            <w:fldChar w:fldCharType="separate"/>
          </w:r>
          <w:r>
            <w:rPr>
              <w:rStyle w:val="19"/>
            </w:rPr>
            <w:t>6.2.4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YQ_CreateTimeArea</w:t>
          </w:r>
          <w:r>
            <w:tab/>
          </w:r>
          <w:r>
            <w:fldChar w:fldCharType="begin"/>
          </w:r>
          <w:r>
            <w:instrText xml:space="preserve"> PAGEREF _Toc451777902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"_Toc451777903" </w:instrText>
          </w:r>
          <w:r>
            <w:fldChar w:fldCharType="separate"/>
          </w:r>
          <w:r>
            <w:rPr>
              <w:rStyle w:val="19"/>
            </w:rPr>
            <w:t>6.2.5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YQ_CreateCNTimeArea</w:t>
          </w:r>
          <w:r>
            <w:tab/>
          </w:r>
          <w:r>
            <w:fldChar w:fldCharType="begin"/>
          </w:r>
          <w:r>
            <w:instrText xml:space="preserve"> PAGEREF _Toc451777903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"_Toc451777904" </w:instrText>
          </w:r>
          <w:r>
            <w:fldChar w:fldCharType="separate"/>
          </w:r>
          <w:r>
            <w:rPr>
              <w:rStyle w:val="19"/>
            </w:rPr>
            <w:t>6.2.6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YQ_CreateTimeCounterArea</w:t>
          </w:r>
          <w:r>
            <w:tab/>
          </w:r>
          <w:r>
            <w:fldChar w:fldCharType="begin"/>
          </w:r>
          <w:r>
            <w:instrText xml:space="preserve"> PAGEREF _Toc451777904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"_Toc451777905" </w:instrText>
          </w:r>
          <w:r>
            <w:fldChar w:fldCharType="separate"/>
          </w:r>
          <w:r>
            <w:rPr>
              <w:rStyle w:val="19"/>
            </w:rPr>
            <w:t>6.2.7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YQ_CreateLunarArea</w:t>
          </w:r>
          <w:r>
            <w:tab/>
          </w:r>
          <w:r>
            <w:fldChar w:fldCharType="begin"/>
          </w:r>
          <w:r>
            <w:instrText xml:space="preserve"> PAGEREF _Toc451777905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"_Toc451777906" </w:instrText>
          </w:r>
          <w:r>
            <w:fldChar w:fldCharType="separate"/>
          </w:r>
          <w:r>
            <w:rPr>
              <w:rStyle w:val="19"/>
            </w:rPr>
            <w:t>6.2.8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YQ_CreateClockArea</w:t>
          </w:r>
          <w:r>
            <w:tab/>
          </w:r>
          <w:r>
            <w:fldChar w:fldCharType="begin"/>
          </w:r>
          <w:r>
            <w:instrText xml:space="preserve"> PAGEREF _Toc451777906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"_Toc451777907" </w:instrText>
          </w:r>
          <w:r>
            <w:fldChar w:fldCharType="separate"/>
          </w:r>
          <w:r>
            <w:rPr>
              <w:rStyle w:val="19"/>
            </w:rPr>
            <w:t>6.2.9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YQ_CreateClockArea</w:t>
          </w:r>
          <w:r>
            <w:tab/>
          </w:r>
          <w:r>
            <w:fldChar w:fldCharType="begin"/>
          </w:r>
          <w:r>
            <w:instrText xml:space="preserve"> PAGEREF _Toc451777907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"_Toc451777908" </w:instrText>
          </w:r>
          <w:r>
            <w:fldChar w:fldCharType="separate"/>
          </w:r>
          <w:r>
            <w:rPr>
              <w:rStyle w:val="19"/>
            </w:rPr>
            <w:t>6.2.10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YQ_CreateVideoArea</w:t>
          </w:r>
          <w:r>
            <w:tab/>
          </w:r>
          <w:r>
            <w:fldChar w:fldCharType="begin"/>
          </w:r>
          <w:r>
            <w:instrText xml:space="preserve"> PAGEREF _Toc451777908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"_Toc451777909" </w:instrText>
          </w:r>
          <w:r>
            <w:fldChar w:fldCharType="separate"/>
          </w:r>
          <w:r>
            <w:rPr>
              <w:rStyle w:val="19"/>
            </w:rPr>
            <w:t>6.2.11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YQ_CreatePicArea</w:t>
          </w:r>
          <w:r>
            <w:tab/>
          </w:r>
          <w:r>
            <w:fldChar w:fldCharType="begin"/>
          </w:r>
          <w:r>
            <w:instrText xml:space="preserve"> PAGEREF _Toc451777909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"_Toc451777910" </w:instrText>
          </w:r>
          <w:r>
            <w:fldChar w:fldCharType="separate"/>
          </w:r>
          <w:r>
            <w:rPr>
              <w:rStyle w:val="19"/>
            </w:rPr>
            <w:t>6.2.12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YQ_VideoAreaAddUnit</w:t>
          </w:r>
          <w:r>
            <w:tab/>
          </w:r>
          <w:r>
            <w:fldChar w:fldCharType="begin"/>
          </w:r>
          <w:r>
            <w:instrText xml:space="preserve"> PAGEREF _Toc451777910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"_Toc451777911" </w:instrText>
          </w:r>
          <w:r>
            <w:fldChar w:fldCharType="separate"/>
          </w:r>
          <w:r>
            <w:rPr>
              <w:rStyle w:val="19"/>
            </w:rPr>
            <w:t>6.2.13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YQ_PicAreaAddImageUnit</w:t>
          </w:r>
          <w:r>
            <w:tab/>
          </w:r>
          <w:r>
            <w:fldChar w:fldCharType="begin"/>
          </w:r>
          <w:r>
            <w:instrText xml:space="preserve"> PAGEREF _Toc451777911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"_Toc451777912" </w:instrText>
          </w:r>
          <w:r>
            <w:fldChar w:fldCharType="separate"/>
          </w:r>
          <w:r>
            <w:rPr>
              <w:rStyle w:val="19"/>
            </w:rPr>
            <w:t>6.2.14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YQ_PicAreaAddRtfUnit</w:t>
          </w:r>
          <w:r>
            <w:tab/>
          </w:r>
          <w:r>
            <w:fldChar w:fldCharType="begin"/>
          </w:r>
          <w:r>
            <w:instrText xml:space="preserve"> PAGEREF _Toc451777912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"_Toc451777913" </w:instrText>
          </w:r>
          <w:r>
            <w:fldChar w:fldCharType="separate"/>
          </w:r>
          <w:r>
            <w:rPr>
              <w:rStyle w:val="19"/>
            </w:rPr>
            <w:t>6.2.15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YQ_ProgramAddArea</w:t>
          </w:r>
          <w:r>
            <w:tab/>
          </w:r>
          <w:r>
            <w:fldChar w:fldCharType="begin"/>
          </w:r>
          <w:r>
            <w:instrText xml:space="preserve"> PAGEREF _Toc451777913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"_Toc451777914" </w:instrText>
          </w:r>
          <w:r>
            <w:fldChar w:fldCharType="separate"/>
          </w:r>
          <w:r>
            <w:rPr>
              <w:rStyle w:val="19"/>
            </w:rPr>
            <w:t>6.2.16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YQ_PlaylistAddProgram</w:t>
          </w:r>
          <w:r>
            <w:tab/>
          </w:r>
          <w:r>
            <w:fldChar w:fldCharType="begin"/>
          </w:r>
          <w:r>
            <w:instrText xml:space="preserve"> PAGEREF _Toc451777914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"_Toc451777915" </w:instrText>
          </w:r>
          <w:r>
            <w:fldChar w:fldCharType="separate"/>
          </w:r>
          <w:r>
            <w:rPr>
              <w:rStyle w:val="19"/>
            </w:rPr>
            <w:t>6.2.17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YQ_CreateDynamicArea</w:t>
          </w:r>
          <w:r>
            <w:tab/>
          </w:r>
          <w:r>
            <w:fldChar w:fldCharType="begin"/>
          </w:r>
          <w:r>
            <w:instrText xml:space="preserve"> PAGEREF _Toc451777915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"_Toc451777916" </w:instrText>
          </w:r>
          <w:r>
            <w:fldChar w:fldCharType="separate"/>
          </w:r>
          <w:r>
            <w:rPr>
              <w:rStyle w:val="19"/>
            </w:rPr>
            <w:t>6.2.18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YQ_DestroyDynamic</w:t>
          </w:r>
          <w:r>
            <w:tab/>
          </w:r>
          <w:r>
            <w:fldChar w:fldCharType="begin"/>
          </w:r>
          <w:r>
            <w:instrText xml:space="preserve"> PAGEREF _Toc451777916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"_Toc451777917" </w:instrText>
          </w:r>
          <w:r>
            <w:fldChar w:fldCharType="separate"/>
          </w:r>
          <w:r>
            <w:rPr>
              <w:rStyle w:val="19"/>
            </w:rPr>
            <w:t>6.2.19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YQ_DynamicAreaAddStrPage</w:t>
          </w:r>
          <w:r>
            <w:tab/>
          </w:r>
          <w:r>
            <w:fldChar w:fldCharType="begin"/>
          </w:r>
          <w:r>
            <w:instrText xml:space="preserve"> PAGEREF _Toc451777917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"_Toc451777918" </w:instrText>
          </w:r>
          <w:r>
            <w:fldChar w:fldCharType="separate"/>
          </w:r>
          <w:r>
            <w:rPr>
              <w:rStyle w:val="19"/>
            </w:rPr>
            <w:t>6.2.20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YQ_DynamicAreaAddPicPage</w:t>
          </w:r>
          <w:r>
            <w:tab/>
          </w:r>
          <w:r>
            <w:fldChar w:fldCharType="begin"/>
          </w:r>
          <w:r>
            <w:instrText xml:space="preserve"> PAGEREF _Toc451777918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420"/>
              <w:tab w:val="right" w:leader="dot" w:pos="8630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"_Toc451777919" </w:instrText>
          </w:r>
          <w:r>
            <w:fldChar w:fldCharType="separate"/>
          </w:r>
          <w:r>
            <w:rPr>
              <w:rStyle w:val="19"/>
              <w:rFonts w:eastAsia="黑体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局域网模式</w:t>
          </w:r>
          <w:r>
            <w:rPr>
              <w:rStyle w:val="19"/>
              <w:rFonts w:eastAsia="黑体"/>
            </w:rPr>
            <w:t>API</w:t>
          </w:r>
          <w:r>
            <w:tab/>
          </w:r>
          <w:r>
            <w:fldChar w:fldCharType="begin"/>
          </w:r>
          <w:r>
            <w:instrText xml:space="preserve"> PAGEREF _Toc451777919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"_Toc451777920" </w:instrText>
          </w:r>
          <w:r>
            <w:fldChar w:fldCharType="separate"/>
          </w:r>
          <w:r>
            <w:rPr>
              <w:rStyle w:val="19"/>
              <w:rFonts w:eastAsia="黑体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eastAsia="黑体"/>
            </w:rPr>
            <w:t>API</w:t>
          </w:r>
          <w:r>
            <w:rPr>
              <w:rStyle w:val="19"/>
              <w:rFonts w:hint="eastAsia" w:eastAsia="黑体"/>
            </w:rPr>
            <w:t>调用次序</w:t>
          </w:r>
          <w:r>
            <w:tab/>
          </w:r>
          <w:r>
            <w:fldChar w:fldCharType="begin"/>
          </w:r>
          <w:r>
            <w:instrText xml:space="preserve"> PAGEREF _Toc451777920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"_Toc451777921" </w:instrText>
          </w:r>
          <w:r>
            <w:fldChar w:fldCharType="separate"/>
          </w:r>
          <w:r>
            <w:rPr>
              <w:rStyle w:val="19"/>
              <w:rFonts w:eastAsia="黑体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数据结构</w:t>
          </w:r>
          <w:r>
            <w:tab/>
          </w:r>
          <w:r>
            <w:fldChar w:fldCharType="begin"/>
          </w:r>
          <w:r>
            <w:instrText xml:space="preserve"> PAGEREF _Toc451777921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"_Toc451777922" </w:instrText>
          </w:r>
          <w:r>
            <w:fldChar w:fldCharType="separate"/>
          </w:r>
          <w:r>
            <w:rPr>
              <w:rStyle w:val="19"/>
            </w:rPr>
            <w:t>7.2.1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</w:rPr>
            <w:t>控制器单元定义</w:t>
          </w:r>
          <w:r>
            <w:tab/>
          </w:r>
          <w:r>
            <w:fldChar w:fldCharType="begin"/>
          </w:r>
          <w:r>
            <w:instrText xml:space="preserve"> PAGEREF _Toc451777922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"_Toc451777923" </w:instrText>
          </w:r>
          <w:r>
            <w:fldChar w:fldCharType="separate"/>
          </w:r>
          <w:r>
            <w:rPr>
              <w:rStyle w:val="19"/>
              <w:rFonts w:eastAsia="黑体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函数说明</w:t>
          </w:r>
          <w:r>
            <w:tab/>
          </w:r>
          <w:r>
            <w:fldChar w:fldCharType="begin"/>
          </w:r>
          <w:r>
            <w:instrText xml:space="preserve"> PAGEREF _Toc451777923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"_Toc451777924" </w:instrText>
          </w:r>
          <w:r>
            <w:fldChar w:fldCharType="separate"/>
          </w:r>
          <w:r>
            <w:rPr>
              <w:rStyle w:val="19"/>
            </w:rPr>
            <w:t>7.3.1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Net_SearchCards</w:t>
          </w:r>
          <w:r>
            <w:tab/>
          </w:r>
          <w:r>
            <w:fldChar w:fldCharType="begin"/>
          </w:r>
          <w:r>
            <w:instrText xml:space="preserve"> PAGEREF _Toc451777924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"_Toc451777925" </w:instrText>
          </w:r>
          <w:r>
            <w:fldChar w:fldCharType="separate"/>
          </w:r>
          <w:r>
            <w:rPr>
              <w:rStyle w:val="19"/>
            </w:rPr>
            <w:t>7.3.2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Net_SetStaticip</w:t>
          </w:r>
          <w:r>
            <w:tab/>
          </w:r>
          <w:r>
            <w:fldChar w:fldCharType="begin"/>
          </w:r>
          <w:r>
            <w:instrText xml:space="preserve"> PAGEREF _Toc451777925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"_Toc451777926" </w:instrText>
          </w:r>
          <w:r>
            <w:fldChar w:fldCharType="separate"/>
          </w:r>
          <w:r>
            <w:rPr>
              <w:rStyle w:val="19"/>
            </w:rPr>
            <w:t>7.3.3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Net_SetAutoip</w:t>
          </w:r>
          <w:r>
            <w:tab/>
          </w:r>
          <w:r>
            <w:fldChar w:fldCharType="begin"/>
          </w:r>
          <w:r>
            <w:instrText xml:space="preserve"> PAGEREF _Toc451777926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"_Toc451777927" </w:instrText>
          </w:r>
          <w:r>
            <w:fldChar w:fldCharType="separate"/>
          </w:r>
          <w:r>
            <w:rPr>
              <w:rStyle w:val="19"/>
            </w:rPr>
            <w:t>7.3.4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Net_GetIp</w:t>
          </w:r>
          <w:r>
            <w:tab/>
          </w:r>
          <w:r>
            <w:fldChar w:fldCharType="begin"/>
          </w:r>
          <w:r>
            <w:instrText xml:space="preserve"> PAGEREF _Toc451777927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"_Toc451777928" </w:instrText>
          </w:r>
          <w:r>
            <w:fldChar w:fldCharType="separate"/>
          </w:r>
          <w:r>
            <w:rPr>
              <w:rStyle w:val="19"/>
            </w:rPr>
            <w:t>7.3.5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Net_SetServerMode</w:t>
          </w:r>
          <w:r>
            <w:tab/>
          </w:r>
          <w:r>
            <w:fldChar w:fldCharType="begin"/>
          </w:r>
          <w:r>
            <w:instrText xml:space="preserve"> PAGEREF _Toc451777928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"_Toc451777929" </w:instrText>
          </w:r>
          <w:r>
            <w:fldChar w:fldCharType="separate"/>
          </w:r>
          <w:r>
            <w:rPr>
              <w:rStyle w:val="19"/>
            </w:rPr>
            <w:t>7.3.6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Net_SetClientMode</w:t>
          </w:r>
          <w:r>
            <w:tab/>
          </w:r>
          <w:r>
            <w:fldChar w:fldCharType="begin"/>
          </w:r>
          <w:r>
            <w:instrText xml:space="preserve"> PAGEREF _Toc451777929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"_Toc451777930" </w:instrText>
          </w:r>
          <w:r>
            <w:fldChar w:fldCharType="separate"/>
          </w:r>
          <w:r>
            <w:rPr>
              <w:rStyle w:val="19"/>
            </w:rPr>
            <w:t>7.3.7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Net_GetModeinfo</w:t>
          </w:r>
          <w:r>
            <w:tab/>
          </w:r>
          <w:r>
            <w:fldChar w:fldCharType="begin"/>
          </w:r>
          <w:r>
            <w:instrText xml:space="preserve"> PAGEREF _Toc451777930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"_Toc451777931" </w:instrText>
          </w:r>
          <w:r>
            <w:fldChar w:fldCharType="separate"/>
          </w:r>
          <w:r>
            <w:rPr>
              <w:rStyle w:val="19"/>
            </w:rPr>
            <w:t>7.3.8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Net_GetNetinfo</w:t>
          </w:r>
          <w:r>
            <w:tab/>
          </w:r>
          <w:r>
            <w:fldChar w:fldCharType="begin"/>
          </w:r>
          <w:r>
            <w:instrText xml:space="preserve"> PAGEREF _Toc451777931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"_Toc451777932" </w:instrText>
          </w:r>
          <w:r>
            <w:fldChar w:fldCharType="separate"/>
          </w:r>
          <w:r>
            <w:rPr>
              <w:rStyle w:val="19"/>
            </w:rPr>
            <w:t>7.3.9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Net_GetNetinfo</w:t>
          </w:r>
          <w:r>
            <w:tab/>
          </w:r>
          <w:r>
            <w:fldChar w:fldCharType="begin"/>
          </w:r>
          <w:r>
            <w:instrText xml:space="preserve"> PAGEREF _Toc451777932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"_Toc451777933" </w:instrText>
          </w:r>
          <w:r>
            <w:fldChar w:fldCharType="separate"/>
          </w:r>
          <w:r>
            <w:rPr>
              <w:rStyle w:val="19"/>
            </w:rPr>
            <w:t>7.3.10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Net_GetFirmwareinfo</w:t>
          </w:r>
          <w:r>
            <w:tab/>
          </w:r>
          <w:r>
            <w:fldChar w:fldCharType="begin"/>
          </w:r>
          <w:r>
            <w:instrText xml:space="preserve"> PAGEREF _Toc451777933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"_Toc451777934" </w:instrText>
          </w:r>
          <w:r>
            <w:fldChar w:fldCharType="separate"/>
          </w:r>
          <w:r>
            <w:rPr>
              <w:rStyle w:val="19"/>
            </w:rPr>
            <w:t>7.3.11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Net_GetBrightness</w:t>
          </w:r>
          <w:r>
            <w:tab/>
          </w:r>
          <w:r>
            <w:fldChar w:fldCharType="begin"/>
          </w:r>
          <w:r>
            <w:instrText xml:space="preserve"> PAGEREF _Toc451777934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"_Toc451777935" </w:instrText>
          </w:r>
          <w:r>
            <w:fldChar w:fldCharType="separate"/>
          </w:r>
          <w:r>
            <w:rPr>
              <w:rStyle w:val="19"/>
            </w:rPr>
            <w:t>7.3.12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Net_GetVolume</w:t>
          </w:r>
          <w:r>
            <w:tab/>
          </w:r>
          <w:r>
            <w:fldChar w:fldCharType="begin"/>
          </w:r>
          <w:r>
            <w:instrText xml:space="preserve"> PAGEREF _Toc451777935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"_Toc451777936" </w:instrText>
          </w:r>
          <w:r>
            <w:fldChar w:fldCharType="separate"/>
          </w:r>
          <w:r>
            <w:rPr>
              <w:rStyle w:val="19"/>
            </w:rPr>
            <w:t>7.3.13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Net_GetOnoff</w:t>
          </w:r>
          <w:r>
            <w:tab/>
          </w:r>
          <w:r>
            <w:fldChar w:fldCharType="begin"/>
          </w:r>
          <w:r>
            <w:instrText xml:space="preserve"> PAGEREF _Toc451777936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"_Toc451777937" </w:instrText>
          </w:r>
          <w:r>
            <w:fldChar w:fldCharType="separate"/>
          </w:r>
          <w:r>
            <w:rPr>
              <w:rStyle w:val="19"/>
            </w:rPr>
            <w:t>7.3.14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Net_SetScreenSize</w:t>
          </w:r>
          <w:r>
            <w:tab/>
          </w:r>
          <w:r>
            <w:fldChar w:fldCharType="begin"/>
          </w:r>
          <w:r>
            <w:instrText xml:space="preserve"> PAGEREF _Toc451777937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"_Toc451777938" </w:instrText>
          </w:r>
          <w:r>
            <w:fldChar w:fldCharType="separate"/>
          </w:r>
          <w:r>
            <w:rPr>
              <w:rStyle w:val="19"/>
            </w:rPr>
            <w:t>7.3.15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Net_SendProgram</w:t>
          </w:r>
          <w:r>
            <w:tab/>
          </w:r>
          <w:r>
            <w:fldChar w:fldCharType="begin"/>
          </w:r>
          <w:r>
            <w:instrText xml:space="preserve"> PAGEREF _Toc451777938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"_Toc451777939" </w:instrText>
          </w:r>
          <w:r>
            <w:fldChar w:fldCharType="separate"/>
          </w:r>
          <w:r>
            <w:rPr>
              <w:rStyle w:val="19"/>
            </w:rPr>
            <w:t>7.3.16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Net_GetSendProcess</w:t>
          </w:r>
          <w:r>
            <w:tab/>
          </w:r>
          <w:r>
            <w:fldChar w:fldCharType="begin"/>
          </w:r>
          <w:r>
            <w:instrText xml:space="preserve"> PAGEREF _Toc451777939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"_Toc451777940" </w:instrText>
          </w:r>
          <w:r>
            <w:fldChar w:fldCharType="separate"/>
          </w:r>
          <w:r>
            <w:rPr>
              <w:rStyle w:val="19"/>
            </w:rPr>
            <w:t>7.3.17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Net_CancelSend</w:t>
          </w:r>
          <w:r>
            <w:tab/>
          </w:r>
          <w:r>
            <w:fldChar w:fldCharType="begin"/>
          </w:r>
          <w:r>
            <w:instrText xml:space="preserve"> PAGEREF _Toc451777940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"_Toc451777941" </w:instrText>
          </w:r>
          <w:r>
            <w:fldChar w:fldCharType="separate"/>
          </w:r>
          <w:r>
            <w:rPr>
              <w:rStyle w:val="19"/>
            </w:rPr>
            <w:t>7.3.18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Net_StopPlay</w:t>
          </w:r>
          <w:r>
            <w:tab/>
          </w:r>
          <w:r>
            <w:fldChar w:fldCharType="begin"/>
          </w:r>
          <w:r>
            <w:instrText xml:space="preserve"> PAGEREF _Toc451777941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"_Toc451777942" </w:instrText>
          </w:r>
          <w:r>
            <w:fldChar w:fldCharType="separate"/>
          </w:r>
          <w:r>
            <w:rPr>
              <w:rStyle w:val="19"/>
            </w:rPr>
            <w:t>7.3.19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Net_SetVolume</w:t>
          </w:r>
          <w:r>
            <w:tab/>
          </w:r>
          <w:r>
            <w:fldChar w:fldCharType="begin"/>
          </w:r>
          <w:r>
            <w:instrText xml:space="preserve"> PAGEREF _Toc451777942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"_Toc451777943" </w:instrText>
          </w:r>
          <w:r>
            <w:fldChar w:fldCharType="separate"/>
          </w:r>
          <w:r>
            <w:rPr>
              <w:rStyle w:val="19"/>
            </w:rPr>
            <w:t>7.3.20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Net_AdjustBrightness</w:t>
          </w:r>
          <w:r>
            <w:tab/>
          </w:r>
          <w:r>
            <w:fldChar w:fldCharType="begin"/>
          </w:r>
          <w:r>
            <w:instrText xml:space="preserve"> PAGEREF _Toc451777943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"_Toc451777944" </w:instrText>
          </w:r>
          <w:r>
            <w:fldChar w:fldCharType="separate"/>
          </w:r>
          <w:r>
            <w:rPr>
              <w:rStyle w:val="19"/>
            </w:rPr>
            <w:t>7.3.21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Net_SystemTimeCorrect</w:t>
          </w:r>
          <w:r>
            <w:tab/>
          </w:r>
          <w:r>
            <w:fldChar w:fldCharType="begin"/>
          </w:r>
          <w:r>
            <w:instrText xml:space="preserve"> PAGEREF _Toc451777944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"_Toc451777945" </w:instrText>
          </w:r>
          <w:r>
            <w:fldChar w:fldCharType="separate"/>
          </w:r>
          <w:r>
            <w:rPr>
              <w:rStyle w:val="19"/>
            </w:rPr>
            <w:t>7.3.22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Net_OpenScreen</w:t>
          </w:r>
          <w:r>
            <w:tab/>
          </w:r>
          <w:r>
            <w:fldChar w:fldCharType="begin"/>
          </w:r>
          <w:r>
            <w:instrText xml:space="preserve"> PAGEREF _Toc451777945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"_Toc451777946" </w:instrText>
          </w:r>
          <w:r>
            <w:fldChar w:fldCharType="separate"/>
          </w:r>
          <w:r>
            <w:rPr>
              <w:rStyle w:val="19"/>
            </w:rPr>
            <w:t>7.3.23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Net_CloseScreen</w:t>
          </w:r>
          <w:r>
            <w:tab/>
          </w:r>
          <w:r>
            <w:fldChar w:fldCharType="begin"/>
          </w:r>
          <w:r>
            <w:instrText xml:space="preserve"> PAGEREF _Toc451777946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"_Toc451777947" </w:instrText>
          </w:r>
          <w:r>
            <w:fldChar w:fldCharType="separate"/>
          </w:r>
          <w:r>
            <w:rPr>
              <w:rStyle w:val="19"/>
            </w:rPr>
            <w:t>7.3.24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Net_SwitchOnTime</w:t>
          </w:r>
          <w:r>
            <w:tab/>
          </w:r>
          <w:r>
            <w:fldChar w:fldCharType="begin"/>
          </w:r>
          <w:r>
            <w:instrText xml:space="preserve"> PAGEREF _Toc451777947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"_Toc451777948" </w:instrText>
          </w:r>
          <w:r>
            <w:fldChar w:fldCharType="separate"/>
          </w:r>
          <w:r>
            <w:rPr>
              <w:rStyle w:val="19"/>
            </w:rPr>
            <w:t>7.3.25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Net_Update</w:t>
          </w:r>
          <w:r>
            <w:tab/>
          </w:r>
          <w:r>
            <w:fldChar w:fldCharType="begin"/>
          </w:r>
          <w:r>
            <w:instrText xml:space="preserve"> PAGEREF _Toc451777948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"_Toc451777949" </w:instrText>
          </w:r>
          <w:r>
            <w:fldChar w:fldCharType="separate"/>
          </w:r>
          <w:r>
            <w:rPr>
              <w:rStyle w:val="19"/>
            </w:rPr>
            <w:t>7.3.26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Net_UpdateDynamicArea</w:t>
          </w:r>
          <w:r>
            <w:tab/>
          </w:r>
          <w:r>
            <w:fldChar w:fldCharType="begin"/>
          </w:r>
          <w:r>
            <w:instrText xml:space="preserve"> PAGEREF _Toc451777949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</w:pPr>
          <w:r>
            <w:fldChar w:fldCharType="begin"/>
          </w:r>
          <w:r>
            <w:instrText xml:space="preserve"> HYPERLINK \l "_Toc451777950" </w:instrText>
          </w:r>
          <w:r>
            <w:fldChar w:fldCharType="separate"/>
          </w:r>
          <w:r>
            <w:rPr>
              <w:rStyle w:val="19"/>
            </w:rPr>
            <w:t>7.3.27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</w:rPr>
            <w:t>Net_RemoveDynamicArea</w:t>
          </w:r>
          <w:r>
            <w:tab/>
          </w:r>
          <w:r>
            <w:fldChar w:fldCharType="begin"/>
          </w:r>
          <w:r>
            <w:instrText xml:space="preserve"> PAGEREF _Toc451777950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Style w:val="19"/>
            </w:rPr>
          </w:pPr>
          <w:r>
            <w:rPr>
              <w:rFonts w:hint="eastAsia"/>
              <w:lang w:val="en-US" w:eastAsia="zh-CN"/>
            </w:rPr>
            <w:t xml:space="preserve">7.3.28      </w:t>
          </w:r>
          <w:r>
            <w:rPr>
              <w:rStyle w:val="19"/>
            </w:rPr>
            <w:t>Net_</w:t>
          </w:r>
          <w:r>
            <w:rPr>
              <w:rStyle w:val="19"/>
              <w:rFonts w:hint="eastAsia"/>
              <w:lang w:val="en-US" w:eastAsia="zh-CN"/>
            </w:rPr>
            <w:t>LockProgrom............................................................................................33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Style w:val="19"/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t xml:space="preserve">7.3.29      </w:t>
          </w:r>
          <w:r>
            <w:rPr>
              <w:rStyle w:val="19"/>
            </w:rPr>
            <w:t>Net_</w:t>
          </w:r>
          <w:r>
            <w:rPr>
              <w:rStyle w:val="19"/>
              <w:rFonts w:hint="eastAsia"/>
              <w:lang w:val="en-US" w:eastAsia="zh-CN"/>
            </w:rPr>
            <w:t>UnLockProgram.......................................................................................33</w:t>
          </w:r>
        </w:p>
        <w:p>
          <w:pPr>
            <w:pStyle w:val="16"/>
            <w:tabs>
              <w:tab w:val="left" w:pos="420"/>
              <w:tab w:val="right" w:leader="dot" w:pos="8630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"_Toc451777919" </w:instrText>
          </w:r>
          <w:r>
            <w:fldChar w:fldCharType="separate"/>
          </w:r>
          <w:r>
            <w:rPr>
              <w:rStyle w:val="19"/>
              <w:rFonts w:hint="eastAsia" w:eastAsia="黑体"/>
              <w:lang w:val="en-US" w:eastAsia="zh-CN"/>
            </w:rPr>
            <w:t>8</w:t>
          </w:r>
          <w:r>
            <w:rPr>
              <w:rStyle w:val="19"/>
              <w:rFonts w:eastAsia="黑体"/>
            </w:rPr>
            <w:t>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局域网模式</w:t>
          </w:r>
          <w:r>
            <w:rPr>
              <w:rStyle w:val="19"/>
              <w:rFonts w:eastAsia="黑体"/>
            </w:rPr>
            <w:t>API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3</w:t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"_Toc451777920" </w:instrText>
          </w:r>
          <w:r>
            <w:fldChar w:fldCharType="separate"/>
          </w:r>
          <w:r>
            <w:rPr>
              <w:rStyle w:val="19"/>
              <w:rFonts w:hint="eastAsia" w:eastAsia="黑体"/>
              <w:lang w:val="en-US" w:eastAsia="zh-CN"/>
            </w:rPr>
            <w:t>8</w:t>
          </w:r>
          <w:r>
            <w:rPr>
              <w:rStyle w:val="19"/>
              <w:rFonts w:eastAsia="黑体"/>
            </w:rPr>
            <w:t>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eastAsia="黑体"/>
            </w:rPr>
            <w:t>API</w:t>
          </w:r>
          <w:r>
            <w:rPr>
              <w:rStyle w:val="19"/>
              <w:rFonts w:hint="eastAsia" w:eastAsia="黑体"/>
            </w:rPr>
            <w:t>调用次序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3</w:t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"_Toc451777921" </w:instrText>
          </w:r>
          <w:r>
            <w:fldChar w:fldCharType="separate"/>
          </w:r>
          <w:r>
            <w:rPr>
              <w:rStyle w:val="19"/>
              <w:rFonts w:hint="eastAsia" w:eastAsia="黑体"/>
              <w:lang w:val="en-US" w:eastAsia="zh-CN"/>
            </w:rPr>
            <w:t>8</w:t>
          </w:r>
          <w:r>
            <w:rPr>
              <w:rStyle w:val="19"/>
              <w:rFonts w:eastAsia="黑体"/>
            </w:rPr>
            <w:t>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数据结构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4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"_Toc451777922"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</w:rPr>
            <w:t>控制器单元定义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4</w:t>
          </w:r>
        </w:p>
        <w:p>
          <w:pPr>
            <w:pStyle w:val="17"/>
            <w:tabs>
              <w:tab w:val="left" w:pos="1050"/>
              <w:tab w:val="right" w:leader="dot" w:pos="8630"/>
            </w:tabs>
            <w:ind w:left="4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"_Toc451777923" </w:instrText>
          </w:r>
          <w:r>
            <w:fldChar w:fldCharType="separate"/>
          </w:r>
          <w:r>
            <w:rPr>
              <w:rStyle w:val="19"/>
              <w:rFonts w:hint="eastAsia" w:eastAsia="黑体"/>
              <w:lang w:val="en-US" w:eastAsia="zh-CN"/>
            </w:rPr>
            <w:t>8</w:t>
          </w:r>
          <w:r>
            <w:rPr>
              <w:rStyle w:val="19"/>
              <w:rFonts w:eastAsia="黑体"/>
            </w:rPr>
            <w:t>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="黑体"/>
            </w:rPr>
            <w:t>函数说明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4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"_Toc451777924"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Theme="minorEastAsia"/>
              <w:lang w:val="en-US" w:eastAsia="zh-CN"/>
            </w:rPr>
            <w:t>Server_Start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4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"_Toc451777925"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 w:eastAsiaTheme="minorEastAsia"/>
              <w:lang w:val="en-US" w:eastAsia="zh-CN"/>
            </w:rPr>
            <w:t>Server_SearchCards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5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"_Toc451777926"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.3.3</w:t>
          </w:r>
          <w:r>
            <w:rPr>
              <w:rStyle w:val="19"/>
              <w:rFonts w:hint="eastAsia"/>
              <w:lang w:val="en-US" w:eastAsia="zh-CN"/>
            </w:rPr>
            <w:t xml:space="preserve">        S</w:t>
          </w:r>
          <w:r>
            <w:rPr>
              <w:rStyle w:val="19"/>
              <w:rFonts w:hint="eastAsia" w:eastAsiaTheme="minorEastAsia"/>
              <w:lang w:val="en-US" w:eastAsia="zh-CN"/>
            </w:rPr>
            <w:t>erve_Closer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5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"_Toc451777927"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_GetModeinfo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5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"_Toc451777928"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_GetNetinfo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5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"_Toc451777929"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</w:t>
          </w:r>
          <w:r>
            <w:rPr>
              <w:rStyle w:val="19"/>
              <w:rFonts w:hint="eastAsia"/>
              <w:lang w:val="en-US" w:eastAsia="zh-CN"/>
            </w:rPr>
            <w:t>G</w:t>
          </w:r>
          <w:r>
            <w:rPr>
              <w:rStyle w:val="19"/>
            </w:rPr>
            <w:t>etScreenSize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6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"_Toc451777930"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_GetFirmwareinfo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6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"_Toc451777931"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_GetBrightness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6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"_Toc451777932"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_GetVolume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7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"_Toc451777933"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_GetOnoff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7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"_Toc451777934"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_SetScreenSize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7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"_Toc451777935"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_SendProgram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7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"_Toc451777936"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_GetSendProcess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8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"_Toc451777937"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_Get</w:t>
          </w:r>
          <w:r>
            <w:rPr>
              <w:rStyle w:val="19"/>
              <w:rFonts w:hint="eastAsia"/>
              <w:lang w:val="en-US" w:eastAsia="zh-CN"/>
            </w:rPr>
            <w:t>Down</w:t>
          </w:r>
          <w:r>
            <w:rPr>
              <w:rStyle w:val="19"/>
            </w:rPr>
            <w:t>Process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8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"_Toc451777938"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_CancelSend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8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"_Toc451777939"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_StopPlay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9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"_Toc451777940"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_SetVolume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9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"_Toc451777941"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_AdjustBrightness</w:t>
          </w:r>
          <w:r>
            <w:tab/>
          </w:r>
          <w:r>
            <w:rPr>
              <w:rFonts w:hint="eastAsia"/>
              <w:lang w:val="en-US" w:eastAsia="zh-CN"/>
            </w:rP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t>9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"_Toc451777942"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.3.19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_SystemTimeCorrect</w:t>
          </w:r>
          <w:r>
            <w:tab/>
          </w:r>
          <w:r>
            <w:rPr>
              <w:rFonts w:hint="eastAsia"/>
              <w:lang w:val="en-US" w:eastAsia="zh-CN"/>
            </w:rP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t>0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"_Toc451777943"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.3.20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_OpenScreen</w:t>
          </w:r>
          <w:r>
            <w:tab/>
          </w:r>
          <w:r>
            <w:rPr>
              <w:rFonts w:hint="eastAsia"/>
              <w:lang w:val="en-US" w:eastAsia="zh-CN"/>
            </w:rP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t>0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rPr>
              <w:rFonts w:hint="eastAsia"/>
              <w:lang w:val="en-US" w:eastAsia="zh-CN"/>
            </w:rPr>
            <w:t>8</w:t>
          </w:r>
          <w:r>
            <w:fldChar w:fldCharType="begin"/>
          </w:r>
          <w:r>
            <w:instrText xml:space="preserve"> HYPERLINK \l "_Toc451777944" </w:instrText>
          </w:r>
          <w:r>
            <w:fldChar w:fldCharType="separate"/>
          </w:r>
          <w:r>
            <w:rPr>
              <w:rStyle w:val="19"/>
            </w:rPr>
            <w:t>.3.21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_CloseScreen</w:t>
          </w:r>
          <w:r>
            <w:tab/>
          </w:r>
          <w:r>
            <w:rPr>
              <w:rFonts w:hint="eastAsia"/>
              <w:lang w:val="en-US" w:eastAsia="zh-CN"/>
            </w:rP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t>0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"_Toc451777945"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.3.22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_SwitchOnTime</w:t>
          </w:r>
          <w:r>
            <w:tab/>
          </w:r>
          <w:r>
            <w:rPr>
              <w:rFonts w:hint="eastAsia"/>
              <w:lang w:val="en-US" w:eastAsia="zh-CN"/>
            </w:rP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t>0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"_Toc451777946"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.3.23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_Update</w:t>
          </w:r>
          <w:r>
            <w:tab/>
          </w:r>
          <w:r>
            <w:rPr>
              <w:rFonts w:hint="eastAsia"/>
              <w:lang w:val="en-US" w:eastAsia="zh-CN"/>
            </w:rP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t>1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"_Toc451777947"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.3.24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_UpdateDynamicArea</w:t>
          </w:r>
          <w:r>
            <w:tab/>
          </w:r>
          <w:r>
            <w:rPr>
              <w:rFonts w:hint="eastAsia"/>
              <w:lang w:val="en-US" w:eastAsia="zh-CN"/>
            </w:rP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t>1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"_Toc451777948"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.3.25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_RemoveDynamicArea</w:t>
          </w:r>
          <w:r>
            <w:tab/>
          </w:r>
          <w:r>
            <w:rPr>
              <w:rFonts w:hint="eastAsia"/>
              <w:lang w:val="en-US" w:eastAsia="zh-CN"/>
            </w:rP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t>1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"_Toc451777949"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.3.26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</w:t>
          </w:r>
          <w:r>
            <w:rPr>
              <w:rStyle w:val="19"/>
              <w:rFonts w:hint="eastAsia"/>
              <w:lang w:val="en-US" w:eastAsia="zh-CN"/>
            </w:rPr>
            <w:t>SaveDynamicArea</w:t>
          </w:r>
          <w:r>
            <w:tab/>
          </w:r>
          <w:r>
            <w:rPr>
              <w:rFonts w:hint="eastAsia"/>
              <w:lang w:val="en-US" w:eastAsia="zh-CN"/>
            </w:rP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t>1</w:t>
          </w:r>
        </w:p>
        <w:p>
          <w:pPr>
            <w:pStyle w:val="12"/>
            <w:tabs>
              <w:tab w:val="left" w:pos="1680"/>
              <w:tab w:val="right" w:leader="dot" w:pos="8630"/>
            </w:tabs>
            <w:ind w:left="800"/>
            <w:rPr>
              <w:rFonts w:hint="eastAsia"/>
              <w:lang w:val="en-US" w:eastAsia="zh-CN"/>
            </w:rPr>
          </w:pPr>
          <w:r>
            <w:fldChar w:fldCharType="begin"/>
          </w:r>
          <w:r>
            <w:instrText xml:space="preserve"> HYPERLINK \l "_Toc451777950" </w:instrText>
          </w:r>
          <w:r>
            <w:fldChar w:fldCharType="separate"/>
          </w:r>
          <w:r>
            <w:rPr>
              <w:rStyle w:val="19"/>
              <w:rFonts w:hint="eastAsia"/>
              <w:lang w:val="en-US" w:eastAsia="zh-CN"/>
            </w:rPr>
            <w:t>8</w:t>
          </w:r>
          <w:r>
            <w:rPr>
              <w:rStyle w:val="19"/>
            </w:rPr>
            <w:t>.3.27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19"/>
              <w:rFonts w:hint="eastAsia"/>
              <w:lang w:val="en-US" w:eastAsia="zh-CN"/>
            </w:rPr>
            <w:t>S</w:t>
          </w:r>
          <w:r>
            <w:rPr>
              <w:rStyle w:val="19"/>
              <w:rFonts w:hint="eastAsia" w:eastAsiaTheme="minorEastAsia"/>
              <w:lang w:val="en-US" w:eastAsia="zh-CN"/>
            </w:rPr>
            <w:t>erve</w:t>
          </w:r>
          <w:r>
            <w:rPr>
              <w:rStyle w:val="19"/>
            </w:rPr>
            <w:t>_</w:t>
          </w:r>
          <w:r>
            <w:rPr>
              <w:rStyle w:val="19"/>
              <w:rFonts w:hint="eastAsia"/>
              <w:lang w:val="en-US" w:eastAsia="zh-CN"/>
            </w:rPr>
            <w:t>DelDynamicArea</w:t>
          </w:r>
          <w:r>
            <w:tab/>
          </w:r>
          <w:r>
            <w:rPr>
              <w:rFonts w:hint="eastAsia"/>
              <w:lang w:val="en-US" w:eastAsia="zh-CN"/>
            </w:rP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t>2</w:t>
          </w:r>
        </w:p>
        <w:p>
          <w:pPr>
            <w:rPr>
              <w:rFonts w:hint="eastAsia"/>
              <w:lang w:val="en-US" w:eastAsia="zh-CN"/>
            </w:rPr>
          </w:pPr>
        </w:p>
        <w:p>
          <w:pPr>
            <w:rPr>
              <w:rFonts w:asciiTheme="minorHAnsi" w:hAnsiTheme="minorHAnsi"/>
            </w:rPr>
          </w:pPr>
          <w:r>
            <w:rPr>
              <w:rFonts w:asciiTheme="minorHAnsi" w:hAnsiTheme="minorHAnsi"/>
            </w:rPr>
            <w:fldChar w:fldCharType="end"/>
          </w:r>
        </w:p>
      </w:sdtContent>
    </w:sdt>
    <w:p>
      <w:pPr>
        <w:rPr>
          <w:rFonts w:eastAsia="微软雅黑" w:asciiTheme="minorHAnsi" w:hAnsiTheme="minorHAnsi"/>
          <w:sz w:val="24"/>
          <w:szCs w:val="24"/>
        </w:rPr>
      </w:pPr>
      <w:r>
        <w:rPr>
          <w:rFonts w:eastAsia="微软雅黑" w:asciiTheme="minorHAnsi" w:hAnsiTheme="minorHAnsi"/>
          <w:sz w:val="24"/>
          <w:szCs w:val="24"/>
        </w:rPr>
        <w:br w:type="page"/>
      </w:r>
    </w:p>
    <w:p>
      <w:pPr>
        <w:jc w:val="center"/>
        <w:rPr>
          <w:rFonts w:eastAsia="黑体" w:asciiTheme="minorHAnsi" w:hAnsiTheme="minorHAnsi"/>
          <w:b/>
          <w:kern w:val="28"/>
          <w:sz w:val="32"/>
          <w:szCs w:val="32"/>
        </w:rPr>
      </w:pPr>
    </w:p>
    <w:p>
      <w:pPr>
        <w:jc w:val="center"/>
        <w:rPr>
          <w:rFonts w:eastAsia="黑体" w:asciiTheme="minorHAnsi" w:hAnsiTheme="minorHAnsi"/>
          <w:kern w:val="28"/>
          <w:sz w:val="28"/>
          <w:szCs w:val="28"/>
        </w:rPr>
      </w:pPr>
      <w:sdt>
        <w:sdtPr>
          <w:rPr>
            <w:rFonts w:eastAsia="黑体" w:asciiTheme="minorHAnsi" w:hAnsiTheme="minorHAnsi"/>
            <w:kern w:val="28"/>
            <w:sz w:val="28"/>
            <w:szCs w:val="28"/>
          </w:rPr>
          <w:alias w:val="标题"/>
          <w:id w:val="25573062"/>
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>
          <w:rPr>
            <w:rFonts w:eastAsia="黑体" w:asciiTheme="minorHAnsi" w:hAnsiTheme="minorHAnsi"/>
            <w:kern w:val="28"/>
            <w:sz w:val="28"/>
            <w:szCs w:val="28"/>
          </w:rPr>
        </w:sdtEndPr>
        <w:sdtContent>
          <w:r>
            <w:rPr>
              <w:rFonts w:hint="eastAsia" w:eastAsia="黑体" w:asciiTheme="minorHAnsi" w:hAnsiTheme="minorHAnsi"/>
              <w:kern w:val="28"/>
              <w:sz w:val="28"/>
              <w:szCs w:val="28"/>
            </w:rPr>
            <w:t>YQ系列控制器接口说明</w:t>
          </w:r>
        </w:sdtContent>
      </w:sdt>
    </w:p>
    <w:p>
      <w:pPr>
        <w:jc w:val="center"/>
        <w:rPr>
          <w:rFonts w:eastAsia="黑体" w:asciiTheme="minorHAnsi" w:hAnsiTheme="minorHAnsi"/>
          <w:b/>
          <w:kern w:val="28"/>
          <w:sz w:val="24"/>
          <w:szCs w:val="24"/>
        </w:rPr>
      </w:pPr>
    </w:p>
    <w:bookmarkEnd w:id="0"/>
    <w:p>
      <w:pPr>
        <w:pStyle w:val="2"/>
        <w:rPr>
          <w:rFonts w:eastAsia="黑体" w:asciiTheme="minorHAnsi" w:hAnsiTheme="minorHAnsi"/>
          <w:b w:val="0"/>
          <w:sz w:val="22"/>
          <w:szCs w:val="22"/>
        </w:rPr>
      </w:pPr>
      <w:bookmarkStart w:id="1" w:name="_Toc451777884"/>
      <w:r>
        <w:rPr>
          <w:rFonts w:hint="eastAsia" w:eastAsia="黑体" w:asciiTheme="minorHAnsi" w:hAnsiTheme="minorHAnsi"/>
          <w:b w:val="0"/>
          <w:sz w:val="22"/>
          <w:szCs w:val="22"/>
        </w:rPr>
        <w:t>YQ系列控制器简介</w:t>
      </w:r>
      <w:bookmarkEnd w:id="1"/>
    </w:p>
    <w:p/>
    <w:p>
      <w:pPr>
        <w:rPr>
          <w:rFonts w:eastAsia="黑体" w:asciiTheme="minorHAnsi" w:hAnsiTheme="minorHAnsi"/>
          <w:kern w:val="28"/>
          <w:sz w:val="22"/>
          <w:szCs w:val="22"/>
        </w:rPr>
      </w:pPr>
      <w:r>
        <w:rPr>
          <w:rFonts w:eastAsia="黑体" w:asciiTheme="minorHAnsi" w:hAnsiTheme="minorHAnsi"/>
          <w:b/>
          <w:sz w:val="22"/>
          <w:szCs w:val="22"/>
        </w:rPr>
        <w:br w:type="page"/>
      </w:r>
    </w:p>
    <w:p>
      <w:pPr>
        <w:pStyle w:val="2"/>
        <w:rPr>
          <w:rFonts w:eastAsia="黑体" w:asciiTheme="minorHAnsi" w:hAnsiTheme="minorHAnsi"/>
          <w:b w:val="0"/>
          <w:sz w:val="22"/>
          <w:szCs w:val="22"/>
        </w:rPr>
      </w:pPr>
      <w:bookmarkStart w:id="2" w:name="_Toc451777885"/>
      <w:r>
        <w:rPr>
          <w:rFonts w:hint="eastAsia" w:eastAsia="黑体" w:asciiTheme="minorHAnsi" w:hAnsiTheme="minorHAnsi"/>
          <w:b w:val="0"/>
          <w:sz w:val="22"/>
          <w:szCs w:val="22"/>
        </w:rPr>
        <w:t>SDK简介</w:t>
      </w:r>
      <w:bookmarkEnd w:id="2"/>
    </w:p>
    <w:p>
      <w:r>
        <w:rPr>
          <w:rFonts w:hint="eastAsia"/>
        </w:rPr>
        <w:t>通过网络连接控制器，本SDK支持3种模式：局域网模式、服务器模式、云模式。</w:t>
      </w:r>
    </w:p>
    <w:p/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3" w:name="_Toc451777886"/>
      <w:r>
        <w:rPr>
          <w:rFonts w:hint="eastAsia" w:eastAsia="黑体" w:asciiTheme="minorHAnsi" w:hAnsiTheme="minorHAnsi"/>
          <w:b w:val="0"/>
          <w:sz w:val="20"/>
        </w:rPr>
        <w:t>局域网模式组网</w:t>
      </w:r>
      <w:bookmarkEnd w:id="3"/>
    </w:p>
    <w:p/>
    <w:p>
      <w:pPr>
        <w:ind w:firstLine="400" w:firstLineChars="200"/>
      </w:pPr>
      <w:r>
        <w:rPr>
          <w:rFonts w:hint="eastAsia"/>
        </w:rPr>
        <w:t>所谓局域网模式就是指：使用网线直接连接控制器，或者和控制器在一个局域网（也可称为以太网）内。这种模式连接简单，知道控制器IP就可以连接。下图演示局域网模式组网结构：</w:t>
      </w:r>
    </w:p>
    <w:p/>
    <w:p>
      <w:pPr>
        <w:jc w:val="center"/>
      </w:pPr>
      <w:r>
        <w:object>
          <v:shape id="_x0000_i1025" o:spt="75" type="#_x0000_t75" style="height:216pt;width:76.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6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>使用网线直连控制器</w:t>
      </w:r>
    </w:p>
    <w:p/>
    <w:p>
      <w:pPr>
        <w:jc w:val="center"/>
      </w:pPr>
      <w:r>
        <w:object>
          <v:shape id="_x0000_i1026" o:spt="75" type="#_x0000_t75" style="height:230.25pt;width:288.7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8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>通过局域网连接控制器</w:t>
      </w:r>
    </w:p>
    <w:p/>
    <w:p/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4" w:name="_Toc451777887"/>
      <w:r>
        <w:rPr>
          <w:rFonts w:hint="eastAsia" w:eastAsia="黑体" w:asciiTheme="minorHAnsi" w:hAnsiTheme="minorHAnsi"/>
          <w:b w:val="0"/>
          <w:sz w:val="20"/>
        </w:rPr>
        <w:t>服务器模式组网</w:t>
      </w:r>
      <w:bookmarkEnd w:id="4"/>
    </w:p>
    <w:p/>
    <w:p>
      <w:pPr>
        <w:ind w:firstLine="400" w:firstLineChars="200"/>
      </w:pPr>
      <w:r>
        <w:rPr>
          <w:rFonts w:hint="eastAsia"/>
        </w:rPr>
        <w:t>所谓服务器模式就是指：PC软件拥有一个公网IP，控制器都去主动连接PC软件，公网IP可以使用静态IP，或者通过在外部路由器上做端口映射获得。下图演示固定服务器模式组网结构：</w:t>
      </w:r>
    </w:p>
    <w:p>
      <w:r>
        <w:object>
          <v:shape id="_x0000_i1027" o:spt="75" type="#_x0000_t75" style="height:418.5pt;width:432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Visio.Drawing.11" ShapeID="_x0000_i1027" DrawAspect="Content" ObjectID="_1468075727" r:id="rId10">
            <o:LockedField>false</o:LockedField>
          </o:OLEObject>
        </w:object>
      </w:r>
    </w:p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5" w:name="_Toc451777888"/>
      <w:r>
        <w:rPr>
          <w:rFonts w:hint="eastAsia" w:eastAsia="黑体" w:asciiTheme="minorHAnsi" w:hAnsiTheme="minorHAnsi"/>
          <w:b w:val="0"/>
          <w:sz w:val="20"/>
        </w:rPr>
        <w:t>云模式组网</w:t>
      </w:r>
      <w:bookmarkEnd w:id="5"/>
    </w:p>
    <w:p>
      <w:pPr>
        <w:ind w:firstLine="400" w:firstLineChars="200"/>
      </w:pPr>
      <w:r>
        <w:rPr>
          <w:rFonts w:hint="eastAsia"/>
        </w:rPr>
        <w:t>由于固定IP模式只能限定一个局域网，但是实际应用时，控制器有可能接入另外一个局域网，与使用者不在同一个局域网下；也有可能接入3G或者4G网络；甚至有可能接入公网等等。这些情况下就必须使用云模式连接控制器，这时通过云服务，软件可以找到另一端的控制器，并传输数据。下图演示云模式适用的组网结构：</w:t>
      </w:r>
    </w:p>
    <w:p>
      <w:pPr>
        <w:jc w:val="center"/>
      </w:pPr>
      <w:r>
        <w:object>
          <v:shape id="_x0000_i1028" o:spt="75" type="#_x0000_t75" style="height:339.75pt;width:432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Visio.Drawing.11" ShapeID="_x0000_i1028" DrawAspect="Content" ObjectID="_1468075728" r:id="rId12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>云模式组网</w:t>
      </w:r>
    </w:p>
    <w:p/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6" w:name="_Toc451777889"/>
      <w:r>
        <w:rPr>
          <w:rFonts w:hint="eastAsia" w:eastAsia="黑体" w:asciiTheme="minorHAnsi" w:hAnsiTheme="minorHAnsi"/>
          <w:b w:val="0"/>
          <w:sz w:val="20"/>
        </w:rPr>
        <w:t>支持的功能</w:t>
      </w:r>
      <w:bookmarkEnd w:id="6"/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3种模式连接控制器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设置屏参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发送节目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获取控制器的各方面参数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设置网络参数和工作模式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调节音量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调节显示</w:t>
      </w:r>
      <w:r>
        <w:rPr>
          <w:rFonts w:asciiTheme="minorHAnsi" w:hAnsiTheme="minorHAnsi"/>
        </w:rPr>
        <w:t>屏</w:t>
      </w:r>
      <w:r>
        <w:rPr>
          <w:rFonts w:hint="eastAsia" w:asciiTheme="minorHAnsi" w:hAnsiTheme="minorHAnsi"/>
        </w:rPr>
        <w:t>亮度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校时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开关屏幕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升级固件</w:t>
      </w:r>
    </w:p>
    <w:p>
      <w:pPr>
        <w:pStyle w:val="41"/>
        <w:numPr>
          <w:ilvl w:val="0"/>
          <w:numId w:val="2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更新动态区</w:t>
      </w:r>
    </w:p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7" w:name="_Toc451777890"/>
      <w:r>
        <w:rPr>
          <w:rFonts w:hint="eastAsia" w:eastAsia="黑体" w:asciiTheme="minorHAnsi" w:hAnsiTheme="minorHAnsi"/>
          <w:b w:val="0"/>
          <w:sz w:val="20"/>
        </w:rPr>
        <w:t>文件兼容性</w:t>
      </w:r>
      <w:bookmarkEnd w:id="7"/>
    </w:p>
    <w:p>
      <w:r>
        <w:rPr>
          <w:rFonts w:hint="eastAsia"/>
        </w:rPr>
        <w:t>所有上传到控制器的文件，都必须符合ONBON控制器文件规范，否则可能引起未知的错误。</w:t>
      </w:r>
    </w:p>
    <w:p/>
    <w:p>
      <w:pPr>
        <w:pStyle w:val="2"/>
        <w:rPr>
          <w:rFonts w:eastAsia="黑体" w:asciiTheme="minorHAnsi" w:hAnsiTheme="minorHAnsi"/>
          <w:b w:val="0"/>
          <w:sz w:val="22"/>
          <w:szCs w:val="22"/>
        </w:rPr>
      </w:pPr>
      <w:bookmarkStart w:id="8" w:name="_Toc451777891"/>
      <w:r>
        <w:rPr>
          <w:rFonts w:hint="eastAsia" w:eastAsia="黑体" w:asciiTheme="minorHAnsi" w:hAnsiTheme="minorHAnsi"/>
          <w:b w:val="0"/>
          <w:sz w:val="22"/>
          <w:szCs w:val="22"/>
        </w:rPr>
        <w:t>错误码及说明</w:t>
      </w:r>
      <w:bookmarkEnd w:id="8"/>
    </w:p>
    <w:p>
      <w:pPr>
        <w:ind w:firstLine="412" w:firstLineChars="206"/>
        <w:rPr>
          <w:rFonts w:asciiTheme="minorHAnsi" w:hAnsiTheme="minorHAnsi"/>
        </w:rPr>
      </w:pPr>
      <w:r>
        <w:rPr>
          <w:rFonts w:hint="eastAsia" w:asciiTheme="minorHAnsi" w:hAnsiTheme="minorHAnsi"/>
        </w:rPr>
        <w:t>错误码是函数原型过程中，产生的返回值。使用者可根据错误码做相应的处理。错误码分为2类：软件错误码，由SDK本身产生；设备错误码，由设备产生，并通过SDK反馈给客户。</w:t>
      </w:r>
    </w:p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9" w:name="_Toc451777892"/>
      <w:bookmarkStart w:id="10" w:name="_Toc353765418"/>
      <w:r>
        <w:rPr>
          <w:rFonts w:hint="eastAsia" w:eastAsia="黑体" w:asciiTheme="minorHAnsi" w:hAnsiTheme="minorHAnsi"/>
          <w:b w:val="0"/>
          <w:sz w:val="20"/>
        </w:rPr>
        <w:t>软件错误码</w:t>
      </w:r>
      <w:bookmarkEnd w:id="9"/>
    </w:p>
    <w:tbl>
      <w:tblPr>
        <w:tblStyle w:val="2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850"/>
        <w:gridCol w:w="53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jc w:val="center"/>
              <w:rPr>
                <w:rFonts w:asciiTheme="minorHAnsi" w:hAnsiTheme="minorHAnsi"/>
              </w:rPr>
            </w:pPr>
            <w:r>
              <w:rPr>
                <w:rFonts w:hint="eastAsia" w:asciiTheme="minorHAnsi" w:hAnsiTheme="minorHAnsi"/>
              </w:rPr>
              <w:t>错误名称</w:t>
            </w:r>
          </w:p>
        </w:tc>
        <w:tc>
          <w:tcPr>
            <w:tcW w:w="850" w:type="dxa"/>
          </w:tcPr>
          <w:p>
            <w:pPr>
              <w:jc w:val="center"/>
              <w:rPr>
                <w:rFonts w:asciiTheme="minorHAnsi" w:hAnsiTheme="minorHAnsi"/>
              </w:rPr>
            </w:pPr>
            <w:r>
              <w:rPr>
                <w:rFonts w:hint="eastAsia" w:asciiTheme="minorHAnsi" w:hAnsiTheme="minorHAnsi"/>
              </w:rPr>
              <w:t>代码</w:t>
            </w:r>
          </w:p>
        </w:tc>
        <w:tc>
          <w:tcPr>
            <w:tcW w:w="5346" w:type="dxa"/>
          </w:tcPr>
          <w:p>
            <w:pPr>
              <w:jc w:val="center"/>
              <w:rPr>
                <w:rFonts w:asciiTheme="minorHAnsi" w:hAnsiTheme="minorHAnsi"/>
              </w:rPr>
            </w:pPr>
            <w:r>
              <w:rPr>
                <w:rFonts w:hint="eastAsia" w:asciiTheme="minorHAnsi" w:hAnsiTheme="minorHAnsi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ERR_Unknow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0x0100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未知错误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ERR_TIMEOUT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0x0101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通讯超时,可能网络故障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ERR_DiskSpace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0x0102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控制器工作目录空间不足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ERR_Hand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0x0103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未建立通讯连接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ERR_SCREENSIZE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0x0104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屏幕宽或高不合理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ERR_PATH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0x0105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错误的文件路径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ERR_CMD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0x0106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错误的命令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ERR_PROPERTY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0x0107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错误的属性类型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ERR_UPLOAD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0x0108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上传失败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ERR_TASKEXIST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0x0109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任务队列非空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ERR_PARAM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0x010a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参数不合理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ERR_CANCEL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0x010b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发送被取消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ERR_DOWNLOAD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0x010c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控制器下载失败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ERR_PROGRAM_SIZE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0x010d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节目大小超出控制器最大容量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ERR_SENDHAND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0x010e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无效的发送句柄，发送已结束或为开始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ERR_Unknow</w:t>
            </w:r>
          </w:p>
        </w:tc>
        <w:tc>
          <w:tcPr>
            <w:tcW w:w="850" w:type="dxa"/>
          </w:tcPr>
          <w:p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0x0100</w:t>
            </w:r>
          </w:p>
        </w:tc>
        <w:tc>
          <w:tcPr>
            <w:tcW w:w="5346" w:type="dxa"/>
          </w:tcPr>
          <w:p>
            <w:r>
              <w:rPr>
                <w:rFonts w:hint="eastAsia"/>
              </w:rPr>
              <w:t>未知错误</w:t>
            </w:r>
          </w:p>
        </w:tc>
      </w:tr>
    </w:tbl>
    <w:p>
      <w:pPr>
        <w:rPr>
          <w:rFonts w:asciiTheme="minorHAnsi" w:hAnsiTheme="minorHAnsi"/>
        </w:rPr>
      </w:pPr>
    </w:p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11" w:name="_Toc451777893"/>
      <w:r>
        <w:rPr>
          <w:rFonts w:hint="eastAsia" w:eastAsia="黑体" w:asciiTheme="minorHAnsi" w:hAnsiTheme="minorHAnsi"/>
          <w:b w:val="0"/>
          <w:sz w:val="20"/>
        </w:rPr>
        <w:t>设备错误码</w:t>
      </w:r>
      <w:bookmarkEnd w:id="11"/>
    </w:p>
    <w:tbl>
      <w:tblPr>
        <w:tblStyle w:val="21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7"/>
        <w:gridCol w:w="659"/>
        <w:gridCol w:w="4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jc w:val="center"/>
              <w:rPr>
                <w:rFonts w:asciiTheme="minorHAnsi" w:hAnsiTheme="minorHAnsi"/>
              </w:rPr>
            </w:pPr>
            <w:r>
              <w:rPr>
                <w:rFonts w:hint="eastAsia" w:asciiTheme="minorHAnsi" w:hAnsiTheme="minorHAnsi"/>
              </w:rPr>
              <w:t>错误名称</w:t>
            </w:r>
          </w:p>
        </w:tc>
        <w:tc>
          <w:tcPr>
            <w:tcW w:w="659" w:type="dxa"/>
          </w:tcPr>
          <w:p>
            <w:pPr>
              <w:jc w:val="center"/>
              <w:rPr>
                <w:rFonts w:asciiTheme="minorHAnsi" w:hAnsiTheme="minorHAnsi"/>
              </w:rPr>
            </w:pPr>
            <w:r>
              <w:rPr>
                <w:rFonts w:hint="eastAsia" w:asciiTheme="minorHAnsi" w:hAnsiTheme="minorHAnsi"/>
              </w:rPr>
              <w:t>代码</w:t>
            </w:r>
          </w:p>
        </w:tc>
        <w:tc>
          <w:tcPr>
            <w:tcW w:w="4970" w:type="dxa"/>
          </w:tcPr>
          <w:p>
            <w:pPr>
              <w:jc w:val="center"/>
              <w:rPr>
                <w:rFonts w:asciiTheme="minorHAnsi" w:hAnsiTheme="minorHAnsi"/>
              </w:rPr>
            </w:pPr>
            <w:r>
              <w:rPr>
                <w:rFonts w:hint="eastAsia" w:asciiTheme="minorHAnsi" w:hAnsiTheme="minorHAnsi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ERR_OUTOFGROUP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0x01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命令组错误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ERR_NOCMD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0x02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此命令不存在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ERR_BUSY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0x03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控制器忙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ERR_MEMORYVOLUME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0x04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存储器容量越界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ERR_CHECKSUM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0x05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数据包 </w:t>
            </w:r>
            <w:r>
              <w:rPr>
                <w:rFonts w:asciiTheme="minorHAnsi" w:hAnsiTheme="minorHAnsi" w:cstheme="minorHAnsi"/>
              </w:rPr>
              <w:t>CRC</w:t>
            </w:r>
            <w:r>
              <w:rPr>
                <w:rFonts w:hint="eastAsia"/>
              </w:rPr>
              <w:t xml:space="preserve"> 校验错误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ERR_FILENOTEXIST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0x06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此文件不存在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ERR_FLASH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0x07</w:t>
            </w:r>
          </w:p>
        </w:tc>
        <w:tc>
          <w:tcPr>
            <w:tcW w:w="4970" w:type="dxa"/>
          </w:tcPr>
          <w:p>
            <w:r>
              <w:rPr>
                <w:rFonts w:asciiTheme="minorHAnsi" w:hAnsiTheme="minorHAnsi" w:cstheme="minorHAnsi"/>
              </w:rPr>
              <w:t>Flash</w:t>
            </w:r>
            <w:r>
              <w:rPr>
                <w:rFonts w:hint="eastAsia"/>
              </w:rPr>
              <w:t xml:space="preserve">访问错误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ERR_FILE_DOWNLOAD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0x08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文件下载错误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ERR_FILE_NAME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0x09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文件名错误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ERR_FILE_TYPE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0x0a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文件类型错误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ERR_FILE_CRC16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0x0b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文件校验错误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ERR_FONT_NOT_EXIST  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0x0c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字库文件不存在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ERR_FIRMWARE_TYPE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0x0d</w:t>
            </w:r>
          </w:p>
        </w:tc>
        <w:tc>
          <w:tcPr>
            <w:tcW w:w="4970" w:type="dxa"/>
          </w:tcPr>
          <w:p>
            <w:r>
              <w:rPr>
                <w:rFonts w:asciiTheme="minorHAnsi" w:hAnsiTheme="minorHAnsi" w:cstheme="minorHAnsi"/>
              </w:rPr>
              <w:t>Firmware</w:t>
            </w:r>
            <w:r>
              <w:rPr>
                <w:rFonts w:hint="eastAsia"/>
              </w:rPr>
              <w:t xml:space="preserve"> 与控制器类型不匹配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ERR_DATE_TIME_FORMAT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0x0e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日期时间格式错误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ERR_FILE_EXIST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0x0f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此文件已存在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ERR_FILE_BLOCK_NUM  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0x10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文件 </w:t>
            </w:r>
            <w:r>
              <w:rPr>
                <w:rFonts w:asciiTheme="minorHAnsi" w:hAnsiTheme="minorHAnsi" w:cstheme="minorHAnsi"/>
              </w:rPr>
              <w:t xml:space="preserve">Block </w:t>
            </w:r>
            <w:r>
              <w:rPr>
                <w:rFonts w:hint="eastAsia"/>
              </w:rPr>
              <w:t xml:space="preserve">号错误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ERR_CONTROLLER_TYPE 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0x11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控制器类型不匹配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ERR_SCREEN_PARA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0x12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控制器参数越界或错误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ERR_CONTROLLER_ID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0x13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读取控制器 </w:t>
            </w:r>
            <w:r>
              <w:rPr>
                <w:rFonts w:asciiTheme="minorHAnsi" w:hAnsiTheme="minorHAnsi" w:cstheme="minorHAnsi"/>
              </w:rPr>
              <w:t>ID</w:t>
            </w:r>
            <w:r>
              <w:rPr>
                <w:rFonts w:hint="eastAsia"/>
              </w:rPr>
              <w:t xml:space="preserve"> 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ERR_USER_SECRET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0x14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通讯时用户密码错误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ERR_OLD_SECRET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0x15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修改密码时输入的老密码错误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ERR_PHY1_NO_SECRET  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0x16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通讯时以加密 </w:t>
            </w:r>
            <w:r>
              <w:rPr>
                <w:rFonts w:asciiTheme="minorHAnsi" w:hAnsiTheme="minorHAnsi" w:cstheme="minorHAnsi"/>
              </w:rPr>
              <w:t>2</w:t>
            </w:r>
            <w:r>
              <w:rPr>
                <w:rFonts w:hint="eastAsia"/>
              </w:rPr>
              <w:t xml:space="preserve"> 方式运行，提示物理层 </w:t>
            </w:r>
            <w:r>
              <w:rPr>
                <w:rFonts w:asciiTheme="minorHAnsi" w:hAnsiTheme="minorHAnsi" w:cstheme="minorHAnsi"/>
              </w:rPr>
              <w:t>PHY1</w:t>
            </w:r>
            <w:r>
              <w:rPr>
                <w:rFonts w:hint="eastAsia"/>
              </w:rPr>
              <w:t xml:space="preserve"> 没有设定过密码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ERR_PHY_USE_SECTET  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0x17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通讯时以固定加密 </w:t>
            </w:r>
            <w:r>
              <w:rPr>
                <w:rFonts w:asciiTheme="minorHAnsi" w:hAnsiTheme="minorHAnsi" w:cstheme="minorHAnsi"/>
              </w:rPr>
              <w:t>1</w:t>
            </w:r>
            <w:r>
              <w:rPr>
                <w:rFonts w:hint="eastAsia"/>
              </w:rPr>
              <w:t xml:space="preserve"> 方式运行，提示物理层 </w:t>
            </w:r>
            <w:r>
              <w:rPr>
                <w:rFonts w:asciiTheme="minorHAnsi" w:hAnsiTheme="minorHAnsi" w:cstheme="minorHAnsi"/>
              </w:rPr>
              <w:t>PHY1</w:t>
            </w:r>
            <w:r>
              <w:rPr>
                <w:rFonts w:hint="eastAsia"/>
              </w:rPr>
              <w:t xml:space="preserve"> 没有设定过密码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ERR_FILE_READ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0x18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读取文件失败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ERR_XML_TOP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0x19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提取 </w:t>
            </w:r>
            <w:r>
              <w:rPr>
                <w:rFonts w:asciiTheme="minorHAnsi" w:hAnsiTheme="minorHAnsi" w:cstheme="minorHAnsi"/>
              </w:rPr>
              <w:t>XML</w:t>
            </w:r>
            <w:r>
              <w:rPr>
                <w:rFonts w:hint="eastAsia"/>
              </w:rPr>
              <w:t xml:space="preserve"> 文件顶层元素失败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ERR_DIR_NULL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0x1a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路径错误,空路径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ERR_DIR_MK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0x1b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创建路径失败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ERR_DIR_NOT_EXIST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0x1c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此路径不存在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ERR_NOHEAD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0x1d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报文无头部 ，包头错误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ERR_DISK_NAME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0x1e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驱动器名称错误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ERR_DISK_NOT_EXIST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0x1f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>驱动器不存在(被拔除或者卸载了)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ERR_OPEN_FILE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0x20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打开文件失败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ERR_FILE_SEEK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0x21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文件偏移错误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ERR_CMD_UNFINISHED  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0x22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>命令未能正常完成 ,但是原因不详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ERR_CMD_DBG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0x23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>命令尚未设计完成 ，还处于调试阶段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ERR_CMD_NOT_SUPPORT 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0x24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命令不被支持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ERR_PERMISSIONS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0x25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权限不够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ERR_UNLAWFUL_OPERATI</w:t>
            </w:r>
            <w:r>
              <w:rPr>
                <w:rFonts w:hint="eastAsia" w:asciiTheme="minorHAnsi" w:hAnsiTheme="minorHAnsi" w:cstheme="minorHAnsi"/>
              </w:rPr>
              <w:t>ON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</w:t>
            </w:r>
            <w:r>
              <w:rPr>
                <w:rFonts w:hint="eastAsia" w:asciiTheme="minorHAnsi" w:hAnsiTheme="minorHAnsi" w:cstheme="minorHAnsi"/>
              </w:rPr>
              <w:t>26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非法操作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ERR_NO_RTC_CHIP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0x27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找不到 </w:t>
            </w:r>
            <w:r>
              <w:rPr>
                <w:rFonts w:asciiTheme="minorHAnsi" w:hAnsiTheme="minorHAnsi" w:cstheme="minorHAnsi"/>
              </w:rPr>
              <w:t>RTC</w:t>
            </w:r>
            <w:r>
              <w:rPr>
                <w:rFonts w:hint="eastAsia"/>
              </w:rPr>
              <w:t xml:space="preserve"> 芯片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ERR_APP_NUM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0x28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已经安装有 </w:t>
            </w:r>
            <w:r>
              <w:rPr>
                <w:rFonts w:asciiTheme="minorHAnsi" w:hAnsiTheme="minorHAnsi" w:cstheme="minorHAnsi"/>
              </w:rPr>
              <w:t>5</w:t>
            </w:r>
            <w:r>
              <w:rPr>
                <w:rFonts w:hint="eastAsia"/>
              </w:rPr>
              <w:t xml:space="preserve"> 个 </w:t>
            </w:r>
            <w:r>
              <w:rPr>
                <w:rFonts w:asciiTheme="minorHAnsi" w:hAnsiTheme="minorHAnsi" w:cstheme="minorHAnsi"/>
              </w:rPr>
              <w:t>app</w:t>
            </w:r>
            <w:r>
              <w:rPr>
                <w:rFonts w:hint="eastAsia"/>
              </w:rPr>
              <w:t xml:space="preserve"> ，必须先卸载</w:t>
            </w:r>
            <w:r>
              <w:rPr>
                <w:rFonts w:asciiTheme="minorHAnsi" w:hAnsiTheme="minorHAnsi" w:cstheme="minorHAnsi"/>
              </w:rPr>
              <w:t>1</w:t>
            </w:r>
            <w:r>
              <w:rPr>
                <w:rFonts w:hint="eastAsia"/>
              </w:rPr>
              <w:t>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ERR_APP_NOT_EXIST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0x29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不存在这个程序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ERR_APP_EXIST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0x2a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已经安装这个程序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ERR_CMD_BUSY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0x2b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>控制器忙 (这个命令暂时阻塞)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ERR_NO_LIST_PLAYING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0x2c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播放列表未加载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ERR_NO_PROGRAM_PLAYI</w:t>
            </w:r>
            <w:r>
              <w:rPr>
                <w:rFonts w:hint="eastAsia" w:asciiTheme="minorHAnsi" w:hAnsiTheme="minorHAnsi" w:cstheme="minorHAnsi"/>
              </w:rPr>
              <w:t>NG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</w:t>
            </w:r>
            <w:r>
              <w:rPr>
                <w:rFonts w:hint="eastAsia" w:asciiTheme="minorHAnsi" w:hAnsiTheme="minorHAnsi" w:cstheme="minorHAnsi"/>
              </w:rPr>
              <w:t>2d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当前无节目播放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ERR_APP_PATH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0x2e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路径出错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ERR_MEMRY_USEOUT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0x2f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控制器内存耗尽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ERR_FTP_IP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0x30</w:t>
            </w:r>
          </w:p>
        </w:tc>
        <w:tc>
          <w:tcPr>
            <w:tcW w:w="4970" w:type="dxa"/>
          </w:tcPr>
          <w:p>
            <w:r>
              <w:rPr>
                <w:rFonts w:asciiTheme="minorHAnsi" w:hAnsiTheme="minorHAnsi" w:cstheme="minorHAnsi"/>
              </w:rPr>
              <w:t>ftp</w:t>
            </w:r>
            <w:r>
              <w:rPr>
                <w:rFonts w:hint="eastAsia"/>
              </w:rPr>
              <w:t xml:space="preserve"> 的 </w:t>
            </w:r>
            <w:r>
              <w:rPr>
                <w:rFonts w:asciiTheme="minorHAnsi" w:hAnsiTheme="minorHAnsi" w:cstheme="minorHAnsi"/>
              </w:rPr>
              <w:t>ip</w:t>
            </w:r>
            <w:r>
              <w:rPr>
                <w:rFonts w:hint="eastAsia"/>
              </w:rPr>
              <w:t xml:space="preserve"> 不可达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ERR_USER_EXIST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0x31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已经有此用户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ERR_NOT_LOGIN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0x32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未登录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ERR_USER_NOT_EXIST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0x33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无此用户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ERR_USER_PASSWORD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0x34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密码错误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ERR_USER_ALREADY_LOG</w:t>
            </w:r>
            <w:r>
              <w:rPr>
                <w:rFonts w:hint="eastAsia" w:asciiTheme="minorHAnsi" w:hAnsiTheme="minorHAnsi" w:cstheme="minorHAnsi"/>
              </w:rPr>
              <w:t>IN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</w:t>
            </w:r>
            <w:r>
              <w:rPr>
                <w:rFonts w:hint="eastAsia" w:asciiTheme="minorHAnsi" w:hAnsiTheme="minorHAnsi" w:cstheme="minorHAnsi"/>
              </w:rPr>
              <w:t>35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已经有用户登录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ERR_PASSWORD_INCONSI</w:t>
            </w:r>
            <w:r>
              <w:rPr>
                <w:rFonts w:hint="eastAsia" w:asciiTheme="minorHAnsi" w:hAnsiTheme="minorHAnsi" w:cstheme="minorHAnsi"/>
              </w:rPr>
              <w:t>STENT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</w:t>
            </w:r>
            <w:r>
              <w:rPr>
                <w:rFonts w:hint="eastAsia" w:asciiTheme="minorHAnsi" w:hAnsiTheme="minorHAnsi" w:cstheme="minorHAnsi"/>
              </w:rPr>
              <w:t>36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密码不一致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ERR_USER_NUM_MAX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0x37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用户已满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ERR_USER_NAME_NULL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0x38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用户名为空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ERR_LOG_MODE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0x39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非法日志模式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ERR_READ_DIR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0x3a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读目录失败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ERR_IP_FORMAT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0x3b</w:t>
            </w:r>
          </w:p>
        </w:tc>
        <w:tc>
          <w:tcPr>
            <w:tcW w:w="4970" w:type="dxa"/>
          </w:tcPr>
          <w:p>
            <w:r>
              <w:rPr>
                <w:rFonts w:asciiTheme="minorHAnsi" w:hAnsiTheme="minorHAnsi" w:cstheme="minorHAnsi"/>
              </w:rPr>
              <w:t>ip</w:t>
            </w:r>
            <w:r>
              <w:rPr>
                <w:rFonts w:hint="eastAsia"/>
              </w:rPr>
              <w:t xml:space="preserve"> 格式错误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ERR_NULL_TARGET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0x3c</w:t>
            </w:r>
          </w:p>
        </w:tc>
        <w:tc>
          <w:tcPr>
            <w:tcW w:w="4970" w:type="dxa"/>
          </w:tcPr>
          <w:p>
            <w:r>
              <w:rPr>
                <w:rFonts w:asciiTheme="minorHAnsi" w:hAnsiTheme="minorHAnsi" w:cstheme="minorHAnsi"/>
              </w:rPr>
              <w:t>FTP</w:t>
            </w:r>
            <w:r>
              <w:rPr>
                <w:rFonts w:hint="eastAsia"/>
              </w:rPr>
              <w:t xml:space="preserve"> 下载  目标名称为空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ERR_NULL_PATH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0x3d</w:t>
            </w:r>
          </w:p>
        </w:tc>
        <w:tc>
          <w:tcPr>
            <w:tcW w:w="4970" w:type="dxa"/>
          </w:tcPr>
          <w:p>
            <w:r>
              <w:rPr>
                <w:rFonts w:asciiTheme="minorHAnsi" w:hAnsiTheme="minorHAnsi" w:cstheme="minorHAnsi"/>
              </w:rPr>
              <w:t>FTP</w:t>
            </w:r>
            <w:r>
              <w:rPr>
                <w:rFonts w:hint="eastAsia"/>
              </w:rPr>
              <w:t xml:space="preserve"> 下载 目标路径为空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ERR_NULL_USER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0x3e</w:t>
            </w:r>
          </w:p>
        </w:tc>
        <w:tc>
          <w:tcPr>
            <w:tcW w:w="4970" w:type="dxa"/>
          </w:tcPr>
          <w:p>
            <w:r>
              <w:rPr>
                <w:rFonts w:asciiTheme="minorHAnsi" w:hAnsiTheme="minorHAnsi" w:cstheme="minorHAnsi"/>
              </w:rPr>
              <w:t>FTP</w:t>
            </w:r>
            <w:r>
              <w:rPr>
                <w:rFonts w:hint="eastAsia"/>
              </w:rPr>
              <w:t xml:space="preserve"> 下载 用户为空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ERR_NULL_IP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0x3f</w:t>
            </w:r>
          </w:p>
        </w:tc>
        <w:tc>
          <w:tcPr>
            <w:tcW w:w="4970" w:type="dxa"/>
          </w:tcPr>
          <w:p>
            <w:r>
              <w:rPr>
                <w:rFonts w:asciiTheme="minorHAnsi" w:hAnsiTheme="minorHAnsi" w:cstheme="minorHAnsi"/>
              </w:rPr>
              <w:t>FTP</w:t>
            </w:r>
            <w:r>
              <w:rPr>
                <w:rFonts w:hint="eastAsia"/>
              </w:rPr>
              <w:t xml:space="preserve"> 下载 用户为空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ERR_FONT_FORMAT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0x40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字库格式错误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ERR_PROPERTY_NOT_ EXIST  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0x41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 xml:space="preserve">访问的属性不存在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27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ERR_PROPERTY_READONLY</w:t>
            </w:r>
          </w:p>
        </w:tc>
        <w:tc>
          <w:tcPr>
            <w:tcW w:w="659" w:type="dxa"/>
          </w:tcPr>
          <w:p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0x42</w:t>
            </w:r>
          </w:p>
        </w:tc>
        <w:tc>
          <w:tcPr>
            <w:tcW w:w="4970" w:type="dxa"/>
          </w:tcPr>
          <w:p>
            <w:r>
              <w:rPr>
                <w:rFonts w:hint="eastAsia"/>
              </w:rPr>
              <w:t>只读属性，不能修改</w:t>
            </w:r>
          </w:p>
        </w:tc>
      </w:tr>
    </w:tbl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</w:p>
    <w:p>
      <w:pPr>
        <w:pStyle w:val="2"/>
        <w:rPr>
          <w:rFonts w:eastAsia="黑体" w:asciiTheme="minorHAnsi" w:hAnsiTheme="minorHAnsi"/>
          <w:b w:val="0"/>
          <w:sz w:val="22"/>
          <w:szCs w:val="22"/>
        </w:rPr>
      </w:pPr>
      <w:bookmarkStart w:id="12" w:name="_Toc451777894"/>
      <w:r>
        <w:rPr>
          <w:rFonts w:hint="eastAsia" w:eastAsia="黑体" w:asciiTheme="minorHAnsi" w:hAnsiTheme="minorHAnsi"/>
          <w:b w:val="0"/>
          <w:sz w:val="22"/>
          <w:szCs w:val="22"/>
        </w:rPr>
        <w:t>函数概要说明</w:t>
      </w:r>
      <w:bookmarkEnd w:id="12"/>
    </w:p>
    <w:p>
      <w:pPr>
        <w:ind w:firstLine="400" w:firstLineChars="200"/>
        <w:rPr>
          <w:rFonts w:asciiTheme="minorHAnsi" w:hAnsiTheme="minorHAnsi"/>
        </w:rPr>
      </w:pPr>
      <w:r>
        <w:rPr>
          <w:rFonts w:hint="eastAsia" w:asciiTheme="minorHAnsi" w:hAnsiTheme="minorHAnsi"/>
        </w:rPr>
        <w:t>无论何种模式，在调用API之前需要先初始化SDK库，也就是调用</w:t>
      </w:r>
      <w:r>
        <w:rPr>
          <w:rFonts w:asciiTheme="minorHAnsi" w:hAnsiTheme="minorHAnsi"/>
        </w:rPr>
        <w:t>Sdk_Init</w:t>
      </w:r>
      <w:r>
        <w:rPr>
          <w:rFonts w:hint="eastAsia" w:asciiTheme="minorHAnsi" w:hAnsiTheme="minorHAnsi"/>
        </w:rPr>
        <w:t>，在程序退出时需要释放SDK库，也就是调用</w:t>
      </w:r>
      <w:r>
        <w:rPr>
          <w:rFonts w:asciiTheme="minorHAnsi" w:hAnsiTheme="minorHAnsi"/>
        </w:rPr>
        <w:t>Sdk_Release</w:t>
      </w:r>
      <w:r>
        <w:rPr>
          <w:rFonts w:hint="eastAsia" w:asciiTheme="minorHAnsi" w:hAnsiTheme="minorHAnsi"/>
        </w:rPr>
        <w:t>。</w:t>
      </w:r>
    </w:p>
    <w:p>
      <w:pPr>
        <w:ind w:firstLine="400" w:firstLineChars="200"/>
        <w:rPr>
          <w:rFonts w:asciiTheme="minorHAnsi" w:hAnsiTheme="minorHAnsi"/>
        </w:rPr>
      </w:pPr>
      <w:r>
        <w:rPr>
          <w:rFonts w:hint="eastAsia" w:asciiTheme="minorHAnsi" w:hAnsiTheme="minorHAnsi"/>
        </w:rPr>
        <w:t>SDK库由4部分组成：</w:t>
      </w:r>
    </w:p>
    <w:p>
      <w:pPr>
        <w:pStyle w:val="41"/>
        <w:numPr>
          <w:ilvl w:val="0"/>
          <w:numId w:val="3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节目API，函数名以“YQ_”开头，节目API与模式无关，只负责生成节目</w:t>
      </w:r>
    </w:p>
    <w:p>
      <w:pPr>
        <w:pStyle w:val="41"/>
        <w:numPr>
          <w:ilvl w:val="0"/>
          <w:numId w:val="3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局域网模式API，函数名以“Net_”开头</w:t>
      </w:r>
    </w:p>
    <w:p>
      <w:pPr>
        <w:pStyle w:val="41"/>
        <w:numPr>
          <w:ilvl w:val="0"/>
          <w:numId w:val="3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服务器模式API，函数名以“Server_”开头</w:t>
      </w:r>
    </w:p>
    <w:p>
      <w:pPr>
        <w:pStyle w:val="41"/>
        <w:numPr>
          <w:ilvl w:val="0"/>
          <w:numId w:val="3"/>
        </w:numPr>
        <w:ind w:firstLineChars="0"/>
        <w:rPr>
          <w:rFonts w:asciiTheme="minorHAnsi" w:hAnsiTheme="minorHAnsi"/>
        </w:rPr>
      </w:pPr>
      <w:r>
        <w:rPr>
          <w:rFonts w:hint="eastAsia" w:asciiTheme="minorHAnsi" w:hAnsiTheme="minorHAnsi"/>
        </w:rPr>
        <w:t>云模式API，函数名以“Cloud_”开头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>只有局域网模式API能更改控制器的工作模式和网络地址</w:t>
      </w:r>
    </w:p>
    <w:p>
      <w:pPr>
        <w:rPr>
          <w:rFonts w:asciiTheme="minorHAnsi" w:hAnsiTheme="minorHAnsi"/>
        </w:rPr>
      </w:pPr>
    </w:p>
    <w:p>
      <w:pPr>
        <w:pStyle w:val="2"/>
        <w:rPr>
          <w:rFonts w:eastAsia="黑体" w:asciiTheme="minorHAnsi" w:hAnsiTheme="minorHAnsi"/>
          <w:b w:val="0"/>
          <w:sz w:val="22"/>
          <w:szCs w:val="22"/>
        </w:rPr>
      </w:pPr>
      <w:bookmarkStart w:id="13" w:name="_Toc451777895"/>
      <w:r>
        <w:rPr>
          <w:rFonts w:hint="eastAsia" w:eastAsia="黑体" w:asciiTheme="minorHAnsi" w:hAnsiTheme="minorHAnsi"/>
          <w:b w:val="0"/>
          <w:sz w:val="22"/>
          <w:szCs w:val="22"/>
        </w:rPr>
        <w:t>控制器说明</w:t>
      </w:r>
      <w:bookmarkEnd w:id="13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>该版本的SDK支持全彩系列的控制器，具体支持型号如下定义：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>typedef enum ONBON_YQ_CARD_TYPE:USHORT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>{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ONBON_BX_YQ1_75=0x0158,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ONBON_BX_YQ1=0x0258,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ONBON_BX_YQ2=0x0358,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ONBON_BX_YQ3=0x0458,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ONBON_BX_YQ4=0x0558,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ONBON_BX_YQ2E=0x0658,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ONBON_BX_YQ5=0x758,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>}onbon_yq_card_type;</w:t>
      </w:r>
    </w:p>
    <w:p>
      <w:pPr>
        <w:rPr>
          <w:rFonts w:asciiTheme="minorHAnsi" w:hAnsiTheme="minorHAnsi"/>
        </w:rPr>
      </w:pPr>
    </w:p>
    <w:p>
      <w:pPr>
        <w:rPr>
          <w:rFonts w:eastAsia="黑体" w:asciiTheme="minorHAnsi" w:hAnsiTheme="minorHAnsi"/>
          <w:b/>
          <w:sz w:val="22"/>
          <w:szCs w:val="22"/>
        </w:rPr>
      </w:pPr>
      <w:r>
        <w:rPr>
          <w:rFonts w:eastAsia="黑体" w:asciiTheme="minorHAnsi" w:hAnsiTheme="minorHAnsi"/>
          <w:b/>
          <w:sz w:val="22"/>
          <w:szCs w:val="22"/>
        </w:rPr>
        <w:br w:type="page"/>
      </w:r>
    </w:p>
    <w:p>
      <w:pPr>
        <w:pStyle w:val="2"/>
        <w:rPr>
          <w:rFonts w:eastAsia="黑体" w:asciiTheme="minorHAnsi" w:hAnsiTheme="minorHAnsi"/>
          <w:b w:val="0"/>
          <w:sz w:val="22"/>
          <w:szCs w:val="22"/>
        </w:rPr>
      </w:pPr>
      <w:bookmarkStart w:id="14" w:name="_Toc451777896"/>
      <w:r>
        <w:rPr>
          <w:rFonts w:hint="eastAsia" w:eastAsia="黑体" w:asciiTheme="minorHAnsi" w:hAnsiTheme="minorHAnsi"/>
          <w:b w:val="0"/>
          <w:sz w:val="22"/>
          <w:szCs w:val="22"/>
        </w:rPr>
        <w:t>节目API</w:t>
      </w:r>
      <w:bookmarkEnd w:id="14"/>
    </w:p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15" w:name="_Toc451777897"/>
      <w:r>
        <w:rPr>
          <w:rFonts w:hint="eastAsia" w:eastAsia="黑体" w:asciiTheme="minorHAnsi" w:hAnsiTheme="minorHAnsi"/>
          <w:b w:val="0"/>
          <w:sz w:val="20"/>
        </w:rPr>
        <w:t>API调用次序</w:t>
      </w:r>
      <w:bookmarkEnd w:id="15"/>
    </w:p>
    <w:p>
      <w:pPr>
        <w:jc w:val="center"/>
        <w:rPr>
          <w:rFonts w:eastAsia="黑体" w:asciiTheme="minorHAnsi" w:hAnsiTheme="minorHAnsi"/>
          <w:b/>
          <w:sz w:val="22"/>
          <w:szCs w:val="22"/>
        </w:rPr>
      </w:pPr>
      <w:r>
        <w:object>
          <v:shape id="_x0000_i1029" o:spt="75" type="#_x0000_t75" style="height:350.25pt;width:7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Visio.Drawing.11" ShapeID="_x0000_i1029" DrawAspect="Content" ObjectID="_1468075729" r:id="rId14">
            <o:LockedField>false</o:LockedField>
          </o:OLEObject>
        </w:object>
      </w:r>
    </w:p>
    <w:p>
      <w:pPr>
        <w:rPr>
          <w:rFonts w:eastAsia="黑体" w:asciiTheme="minorHAnsi" w:hAnsiTheme="minorHAnsi"/>
          <w:b/>
          <w:sz w:val="22"/>
          <w:szCs w:val="22"/>
        </w:rPr>
      </w:pPr>
    </w:p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16" w:name="_Toc451777898"/>
      <w:r>
        <w:rPr>
          <w:rFonts w:hint="eastAsia" w:eastAsia="黑体" w:asciiTheme="minorHAnsi" w:hAnsiTheme="minorHAnsi"/>
          <w:b w:val="0"/>
          <w:sz w:val="20"/>
        </w:rPr>
        <w:t>函数说明</w:t>
      </w:r>
      <w:bookmarkEnd w:id="16"/>
    </w:p>
    <w:p>
      <w:pPr>
        <w:pStyle w:val="4"/>
      </w:pPr>
      <w:bookmarkStart w:id="17" w:name="_Toc451777899"/>
      <w:r>
        <w:rPr>
          <w:rFonts w:hint="eastAsia"/>
        </w:rPr>
        <w:t>YQ_CreatePlaylist</w:t>
      </w:r>
      <w:bookmarkEnd w:id="17"/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指向播放列表的句柄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创建播放列表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DWORD WINAPI YQ_CreatePlaylist();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18" w:name="_Toc451777900"/>
      <w:r>
        <w:rPr>
          <w:rFonts w:hint="eastAsia"/>
        </w:rPr>
        <w:t>YQ_DestroyPlaylist</w:t>
      </w:r>
      <w:bookmarkEnd w:id="18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hPlaylist：指向播放列表的句柄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销毁播放列表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void WINAPI YQ_DestroyPlaylist(DWORD hPlaylist);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19" w:name="_Toc451777901"/>
      <w:r>
        <w:rPr>
          <w:rFonts w:hint="eastAsia"/>
        </w:rPr>
        <w:t>YQ_CreateProgram</w:t>
      </w:r>
      <w:bookmarkEnd w:id="19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指向节目的句柄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W：节目宽度，节目的宽高应与控制器的屏幕大小一致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H：节目高度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创建节目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  <w:r>
        <w:rPr>
          <w:rFonts w:hint="eastAsia" w:asciiTheme="minorHAnsi" w:hAnsiTheme="minorHAnsi"/>
          <w:b/>
        </w:rPr>
        <w:tab/>
      </w:r>
      <w:r>
        <w:rPr>
          <w:rFonts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DWORD WINAPI YQ_CreateProgram(short w,short h);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short w;</w:t>
      </w:r>
    </w:p>
    <w:p>
      <w:pPr>
        <w:ind w:left="800" w:leftChars="40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short h;</w:t>
      </w:r>
    </w:p>
    <w:p>
      <w:pPr>
        <w:ind w:left="800" w:leftChars="40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USHORT type;</w:t>
      </w:r>
    </w:p>
    <w:p>
      <w:pPr>
        <w:ind w:left="800" w:leftChars="40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int err=Net_GetScreeninfo(card_ip,&amp;type,&amp;w,&amp;h);</w:t>
      </w:r>
    </w:p>
    <w:p>
      <w:pPr>
        <w:ind w:left="800" w:leftChars="40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if(err==0)</w:t>
      </w:r>
    </w:p>
    <w:p>
      <w:pPr>
        <w:ind w:left="800" w:leftChars="40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{</w:t>
      </w:r>
    </w:p>
    <w:p>
      <w:pPr>
        <w:ind w:left="800" w:leftChars="40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DWORD dwProgram=YQ_CreateProgram(w,h);</w:t>
      </w:r>
    </w:p>
    <w:p>
      <w:pPr>
        <w:ind w:left="800" w:leftChars="40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}</w:t>
      </w:r>
    </w:p>
    <w:p>
      <w:pPr>
        <w:pStyle w:val="4"/>
      </w:pPr>
      <w:bookmarkStart w:id="20" w:name="_Toc451777902"/>
      <w:r>
        <w:rPr>
          <w:rFonts w:hint="eastAsia"/>
        </w:rPr>
        <w:t>YQ_CreateTimeArea</w:t>
      </w:r>
      <w:bookmarkEnd w:id="20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指向节目区域的句柄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X：分区x坐标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Y：分区y坐标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W：分区宽度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H：分区高度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Transparency：分区不透明度 0-100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timediff_flag：0-正时差，1-负时差，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timediff_hour：时差的小时部分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timediff_min：时差的分钟部分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font：时间区文本字体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fontsize：字体大小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bold：是否加粗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italic：是否斜体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underline：是否下划线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align：对齐方式，0-左对齐，1-居中对齐，2-右对齐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multiline：是否多行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day_enable：是否使能显示日期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daycolor：日期的颜色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dayformat：日期格式0-18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week_enable：是否显示星期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weekcolor：星期颜色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weekformat：星期格式0-8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time_enable：是否显示时间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timecolor：时间颜色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timeformat：时间格式0-18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text_enable：是否添加自定义文本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textcolor：自定义文本颜色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statictext：自定义文本内容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创建时间区域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函数：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WINAPI YQ_CreateTimeArea(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x,short y,short w,short h,UCHAR transparency,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UCHAR timediff_flag,UCHAR timediff_hour,UCHAR timediff_min,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LPCWSTR font,UCHAR fontsize,BOOL   bold,BOOL   italic,BOOL   underline,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UCHAR align,BOOL   multiline,BOOL   day_enable,UINT daycolor,UCHAR dayformat,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week_enable,UINT weekcolor,UCHAR weekformat,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time_enable,UINT timecolor,UCHAR timeformat,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text_enable,UINT textcolor,LPCWSTR statictext);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下面代码创建一个英文风格的包含年月日，星期，时间以及夏威夷标识的时间区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DWORD dwArea=YQ_CreateCNTimeArea(0,0,128,96,0,0,0,0,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L"Arial",12,false,false,false,1,true,true,RGB(0,255,0),8,true,RGB(255,255,0),1,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true,RGB(0,255,0),2,true,RGB(255,0,0),L"</w:t>
      </w:r>
      <w:r>
        <w:rPr>
          <w:rFonts w:asciiTheme="minorHAnsi" w:hAnsiTheme="minorHAnsi"/>
        </w:rPr>
        <w:t>Hawaii</w:t>
      </w:r>
      <w:r>
        <w:rPr>
          <w:rFonts w:hint="eastAsia" w:asciiTheme="minorHAnsi" w:hAnsiTheme="minorHAnsi"/>
        </w:rPr>
        <w:t>");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YQ_ProgramAddArea(dwProgram,dwArea);</w:t>
      </w:r>
    </w:p>
    <w:p>
      <w:pPr>
        <w:pStyle w:val="4"/>
      </w:pPr>
      <w:bookmarkStart w:id="21" w:name="_Toc451777903"/>
      <w:r>
        <w:rPr>
          <w:rFonts w:hint="eastAsia"/>
        </w:rPr>
        <w:t>YQ_CreateCNTimeArea</w:t>
      </w:r>
      <w:bookmarkEnd w:id="21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指向节目区域的句柄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X：分区x坐标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Y：分区y坐标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W：分区宽度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H：分区高度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Transparency：分区不透明度 0-100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timediff_flag：0-正时差，1-负时差，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timediff_hour：时差的小时部分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timediff_min：时差的分钟部分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font：时间区文本字体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nt fontsize：字体大小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bold：是否加粗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italic：是否斜体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underline：是否下划线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align：对齐方式，0-左对齐，1-居中对齐，2-右对齐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multiline：是否多行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day_enable：是否使能显示日期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daycolor：日期的颜色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week_enable：是否显示星期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weekcolor：星期颜色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time_enable：是否显示时间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timecolor：时间颜色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text_enable：是否添加自定义文本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textcolor：自定义文本颜色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statictext：自定义文本内容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创建简单时间区域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DWORD WINAPI YQ_CreateCNTimeArea(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x,short y,short w,short h,UCHAR transparency,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UCHAR timediff_flag,UCHAR timediff_hour,UCHAR timediff_min,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LPCWSTR font,UCHAR fontsize,BOOL   bold,BOOL   italic,BOOL   underline,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UCHAR align,BOOL   multiline,BOOL   day_enable,UINT daycolor,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week_enable,UINT weekcolor,BOOL   time_enable,UINT timecolor,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BOOL   text_enable,UINT textcolor,LPCWSTR statictext);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下面代码创建一个中国风格的只有日期的北京标识的时间区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DWORD dwArea=YQ_CreateCNTimeArea(0,0,128,96,0,0,0,0,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L"宋体",12,false,false,false,1,true,true,RGB(0,255,0),false,0,false,0,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true,RGB(255,0,0),L"北京时间");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YQ_ProgramAddArea(dwProgram,dwArea);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22" w:name="_Toc451777904"/>
      <w:r>
        <w:rPr>
          <w:rFonts w:hint="eastAsia"/>
        </w:rPr>
        <w:t>YQ_CreateTimeCounterArea</w:t>
      </w:r>
      <w:bookmarkEnd w:id="22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指向节目区域的句柄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X：分区x坐标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Y：分区y坐标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W：分区宽度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H：分区高度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Transparency：分区不透明度 0-100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font：计时区文本字体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fontsize：字体大小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bold：是否加粗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italic：是否斜体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underline：是否下划线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align：对齐方式，0-左对齐，1-居中对齐，2-右对齐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multiline：是否多行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target_date：目标日期，格式2012-06-20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target_time：目标时间，格式02-23-55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bTimeFlag：0-倒计时，1-正计时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counter_color：计时器文本对应的颜色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day_enable：是否显示天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daytext：天数对应单位的字符串，默认天，英文默认day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hour_enable：是否显示小时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hourtext：小时对应单位的字符串，默认小时，英文默认hour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min_enable：是否显示分钟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minutetext：分钟单位对应的字符串，默认分，英文默认minute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sec_enable：是否显示秒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secondtext：秒对应单位的字符串，默认秒，英文默认s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add_enable：是否计时累计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unit_enable：是否显示单位（年，月，日）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text_enable：是否添加自定义文本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textcolor：自定义文本颜色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statictext：自定义文本内容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创建时间区域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WINAPI YQ_CreateTimeCounterArea(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x,short y,short w,short h,UCHAR transparency,LPCWSTR font,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UCHAR fontsize,BOOL   bold,BOOL   italic,BOOL   underline,UCHAR align,BOOL   multiline,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LPCWSTR target_date,LPCWSTR target_time,BOOL   bTimeFlag,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UINT counter_color,BOOL   day_enable,LPCWSTR daytext,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BOOL   hour_enable,LPCWSTR hourtext,BOOL   min_enable,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LPCWSTR minutetext,BOOL   sec_enable,LPCWSTR secondtext,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add_enable,BOOL   unit_enable,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text_enable,UINT textcolor,LPCWSTR statictext);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创建一个英文风格的计时区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DWORD dwArea=YQ_CreateTimeCounterArea(x,y,w,h,transparency,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L"Arial",10,true,false,false,1,true,L"2016-10-01",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L"01:01:01",0,RGB(192,192,192),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true,L"day",true,L"hour",true,L"min",true,L"s",true,true,false,0,L"");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创建一个中文风格的计时区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DWORD dwArea=YQ_CreateTimeCounterArea(x,y,w,h,transparency,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L"</w:t>
      </w:r>
      <w:r>
        <w:rPr>
          <w:rFonts w:hint="eastAsia" w:asciiTheme="minorHAnsi" w:hAnsiTheme="minorHAnsi"/>
        </w:rPr>
        <w:t>宋体</w:t>
      </w:r>
      <w:r>
        <w:rPr>
          <w:rFonts w:asciiTheme="minorHAnsi" w:hAnsiTheme="minorHAnsi"/>
        </w:rPr>
        <w:t>",10,true,false,false,1,true,L"2016-10-01",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L"01:01:01",0,RGB(192,192,192),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true,L"</w:t>
      </w:r>
      <w:r>
        <w:rPr>
          <w:rFonts w:hint="eastAsia" w:asciiTheme="minorHAnsi" w:hAnsiTheme="minorHAnsi"/>
        </w:rPr>
        <w:t>天</w:t>
      </w:r>
      <w:r>
        <w:rPr>
          <w:rFonts w:asciiTheme="minorHAnsi" w:hAnsiTheme="minorHAnsi"/>
        </w:rPr>
        <w:t>",true,L"</w:t>
      </w:r>
      <w:r>
        <w:rPr>
          <w:rFonts w:hint="eastAsia" w:asciiTheme="minorHAnsi" w:hAnsiTheme="minorHAnsi"/>
        </w:rPr>
        <w:t>小时</w:t>
      </w:r>
      <w:r>
        <w:rPr>
          <w:rFonts w:asciiTheme="minorHAnsi" w:hAnsiTheme="minorHAnsi"/>
        </w:rPr>
        <w:t>",true,L"</w:t>
      </w:r>
      <w:r>
        <w:rPr>
          <w:rFonts w:hint="eastAsia" w:asciiTheme="minorHAnsi" w:hAnsiTheme="minorHAnsi"/>
        </w:rPr>
        <w:t>分</w:t>
      </w:r>
      <w:r>
        <w:rPr>
          <w:rFonts w:asciiTheme="minorHAnsi" w:hAnsiTheme="minorHAnsi"/>
        </w:rPr>
        <w:t>",true,L"</w:t>
      </w:r>
      <w:r>
        <w:rPr>
          <w:rFonts w:hint="eastAsia" w:asciiTheme="minorHAnsi" w:hAnsiTheme="minorHAnsi"/>
        </w:rPr>
        <w:t>秒</w:t>
      </w:r>
      <w:r>
        <w:rPr>
          <w:rFonts w:asciiTheme="minorHAnsi" w:hAnsiTheme="minorHAnsi"/>
        </w:rPr>
        <w:t>",true,true,false,0,L"");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23" w:name="_Toc451777905"/>
      <w:r>
        <w:rPr>
          <w:rFonts w:hint="eastAsia"/>
        </w:rPr>
        <w:t>YQ_CreateLunarArea</w:t>
      </w:r>
      <w:bookmarkEnd w:id="23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指向节目区域的句柄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X：分区x坐标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Y：分区y坐标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W：分区宽度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H：分区高度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Transparency：分区不透明度 0-100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font：文本字体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fontsize：字体大小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bold：是否加粗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italic：是否斜体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underline：是否下划线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align：对齐方式，0-左对齐，1-居中对齐，2-右对齐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multiline：是否多行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year_enable：是否使能显示年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yearcolor：年的颜色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day_enable：是否使能显示日期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daycolor：日期的颜色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solarterms_enable：是否使能显示节气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solartermscolor：节气的颜色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text_enable：是否添加自定义文本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textcolor：自定义文本颜色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statictext：自定义文本内容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创建农历区域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WINAPI YQ_CreateLunarArea(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x,short y,short w,short h,UCHAR transparency,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LPCWSTR font,UCHAR fontsize,BOOL   bold,BOOL   italic,BOOL   underline,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UCHAR align,BOOL   multiline,BOOL   year_enable,UINT yearcolor,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BOOL   day_enable,UINT daycolor,BOOL   solarterms_enable,UINT solartermscolor,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text_enable,UINT textcolor,LPCWSTR statictext);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创建一个包含天干地支节气的分区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dwArea=YQ_CreateLunarArea(x,y,w,h,transparency,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L"宋体",12,true,false,false,1,true,true,RGB(255,0,0),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true,RGB(255,0,0),true,RGB(255,0,0),false,0,L"");</w:t>
      </w:r>
    </w:p>
    <w:p>
      <w:pPr>
        <w:pStyle w:val="4"/>
      </w:pPr>
      <w:bookmarkStart w:id="24" w:name="_Toc451777906"/>
      <w:r>
        <w:rPr>
          <w:rFonts w:hint="eastAsia"/>
        </w:rPr>
        <w:t>YQ_CreateClockArea</w:t>
      </w:r>
      <w:bookmarkEnd w:id="24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指向节目区域的句柄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X：分区x坐标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Y：分区y坐标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W：分区宽度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H：分区高度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Transparency：分区不透明度 0-100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text_enable：是否添加自定义文本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textcolor：自定义文本颜色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statictext：自定义文本内容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text_font：文本字体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text_fontsize：字体大小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text_bold：是否加粗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text_italic：是否斜体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text_underline：是否下划线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text_x：默认0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text_y：默认0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text_w：默认0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text_h：默认0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ymd_enable：是否显示年月日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ymdcolor：年月日颜色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ymdformat：年月日格式0-18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ymd_font：年月日字体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ymd_fontsize：字体大小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ymd_bold：是否加粗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ymd_italic：是否斜体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ymd_underline：是否下划线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ymd_x：默认0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ymd_y：默认0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ymd_w：默认0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ymd_h：默认0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week_enable：是否显示星期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weekcolor：星期颜色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weekformat：星期格式0-8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week_font：星期字体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week_fontsize：字体大小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week_bold：是否加粗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week_italic：是否斜体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week_underline：是否下划线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week_x：默认0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week_y：默认0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week_w：默认0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week_h：默认0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hourhand_color：时针颜色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minhand_color：分针颜色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secondhand_color：秒针颜色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timediff_flag：0-正时差，1-负时差，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timediff_hour：时差的小时部分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timediff_min：时差的分钟部分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rightangle_shape：时点形状，0-线形;1-点形;2-方形;3-数字;4-罗马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rightangle_width：时点宽度，默认2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rightangle_color：时点颜色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integral_shape：369点形状，0-线形;1-点形;2-方形;3-数字;4-罗马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integral_width,369点宽度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integral_color：369点颜色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minute_shape：分点形状，0-线形;1-点形;2-方形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minute_width：分店宽度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minute_color：分点颜色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szClockFile：表盘刻度图片，默认风格是自定义绘制，所以默认为空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创建表盘区域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WINAPI YQ_CreateClockArea(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x,short y,short w,short h,UCHAR transparency,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text_enable,UINT textcolor,LPCWSTR statictext,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LPCWSTR text_font,UCHAR text_fontsize,BOOL   text_bold,BOOL   text_italic,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BOOL   text_underline,short text_x,short text_y,short text_w,short text_h,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ymd_enable,UINT ymdcolor,UCHAR ymdformat,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LPCWSTR ymd_font,UCHAR ymd_fontsize,BOOL   ymd_bold,BOOL   ymd_italic,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BOOL   ymd_underline,short ymd_x,short ymd_y,short ymd_w,short ymd_h,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week_enable,UINT weekcolor,UCHAR weekformat,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LPCWSTR week_font,UCHAR week_fontsize,BOOL   week_bold,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BOOL   week_italic,BOOL   week_underline,short week_x,short week_y,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week_w,short week_h,UINT hourhand_color,UINT minhand_color,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UINT secondhand_color,UCHAR timediff_flag,UCHAR timediff_hour,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UCHAR timediff_min,int rightangle_shape,int rightangle_width,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rightangle_color,int integral_shape,int integral_width,int integral_color,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int minute_shape,int minute_width,int minute_color,LPCWSTR szClockFile);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创建一个有一小时时差的点风格的表盘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dwArea=YQ_CreateClockArea(x,y,w,h,transparency,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false,0,L"",L"宋体",12,false,false,false,0,0,0,0,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true,RGB(255,255,255),0,L"宋体",12,false,false,false,0,0,0,0,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true,RGB(255,255,255),0,L"宋体",12,false,false,false,0,0,0,0,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RGB(0,255,0),RGB(255,0,0),RGB(0,0,255)</w:t>
      </w:r>
      <w:r>
        <w:rPr>
          <w:rFonts w:asciiTheme="minorHAnsi" w:hAnsiTheme="minorHAnsi"/>
        </w:rPr>
        <w:t>,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0,1,0,1,2,RGB(0,255,0),1,2,RGB(0,255,0),1,1,RGB(0,255,0),NULL);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25" w:name="_Toc451777907"/>
      <w:r>
        <w:rPr>
          <w:rFonts w:hint="eastAsia"/>
        </w:rPr>
        <w:t>YQ_CreateClockArea</w:t>
      </w:r>
      <w:bookmarkEnd w:id="25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指向节目区域的句柄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X：分区x坐标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Y：分区y坐标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W：分区宽度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H：分区高度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Transparency：分区不透明度 0-100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text_enable：是否添加自定义文本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textcolor：自定义文本颜色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statictext：自定义文本内容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text_font：文本字体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text_fontsize：字体大小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text_bold：是否加粗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text_italic：是否斜体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text_underline：是否下划线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ymd_enable：是否显示年月日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ymdcolor：年月日颜色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week_enable：是否显示星期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weekcolor：星期颜色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hourhand_color：时针颜色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minhand_color：分针颜色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secondhand_color：秒针颜色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timediff_flag：0-正时差，1-负时差，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timediff_hour：时差的小时部分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timediff_min：时差的分钟部分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rightangle_color：时点颜色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integral_color：369点颜色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minute_color：分点颜色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dwClockFormat：表盘风格，0-线形;1-点形;2-方形;3-数字;4-罗马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创建特定风格的表盘区域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 xml:space="preserve"> 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WINAPI YQ_CreateClockStyleArea(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x,short y,short w,short h,UCHAR transparency,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BOOL   text_enable,UINT textcolor,LPCWSTR statictext,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LPCWSTR text_font,UCHAR text_fontsize,BOOL   text_bold,BOOL   text_italic,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BOOL   text_underline,BOOL   ymd_enable,UINT ymdcolor,BOOL   week_enable,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UINT weekcolor,UINT hourhand_color,UINT minhand_color,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UINT secondhand_color,UCHAR timediff_flag,UCHAR timediff_hour,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UCHAR timediff_min,int rightangle_color,int integral_color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,int minute_color,UINT dwClockFormat);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创建一个有一小时时差的点风格的表盘，与上述例子效果一样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dwArea=YQ_CreateClockStyleArea(x,y,w,h,transparency,false,0,L"",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L"宋体",12,false,false,false,true,RGB(255,255,255),true,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RGB(255,255,255),RGB(0,255,0),RGB(255,0,0),RGB(0,0,255),0,1,0,RGB(0,255,0),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RGB(0,255,0),RGB(0,255,0),1);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26" w:name="_Toc451777908"/>
      <w:r>
        <w:rPr>
          <w:rFonts w:hint="eastAsia"/>
        </w:rPr>
        <w:t>YQ_CreateVideoArea</w:t>
      </w:r>
      <w:bookmarkEnd w:id="26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指向节目区域的句柄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X：分区x坐标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Y：分区y坐标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W：分区宽度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H：分区高度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Transparency：分区不透明度 0-100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创建视频区域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 xml:space="preserve"> 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WINAPI YQ_CreateVideoArea(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x,short y,short w,short h,UCHAR transparency);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27" w:name="_Toc451777909"/>
      <w:r>
        <w:rPr>
          <w:rFonts w:hint="eastAsia"/>
        </w:rPr>
        <w:t>YQ_CreatePicArea</w:t>
      </w:r>
      <w:bookmarkEnd w:id="27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指向节目区域的句柄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X：分区x坐标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Y：分区y坐标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W：分区宽度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H：分区高度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Transparency：分区不透明度 0-100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window_type：窗口类型,</w:t>
      </w:r>
    </w:p>
    <w:p>
      <w:pPr>
        <w:ind w:left="216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1：图片分区；2：文字分区；3：字幕分区；4：GIF 动态图片分区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bBgTransparent：背景是否透明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创建图文区域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 xml:space="preserve"> 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WINAPI YQ_CreatePicArea(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x,short y,short w,short h,UCHAR transparency,UCHAR window_type,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BOOL   bBgTransparent);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</w:p>
    <w:p>
      <w:pPr>
        <w:pStyle w:val="4"/>
      </w:pPr>
      <w:bookmarkStart w:id="28" w:name="_Toc451777910"/>
      <w:r>
        <w:rPr>
          <w:rFonts w:hint="eastAsia"/>
        </w:rPr>
        <w:t>YQ_VideoAreaAddUnit</w:t>
      </w:r>
      <w:bookmarkEnd w:id="28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hArea：区域句柄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szVideoFile：视频文件全路径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scale_mode：缩放模式，0-按原始比例进行缩放，1-按窗口比例进行缩放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UCHAR volume：音量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向视频区域的里面添加视频项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 xml:space="preserve"> 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void WINAPI YQ_VideoAreaAddUnit(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hArea,LPCWSTR szVideoFile,UCHAR scale_mode,UCHAR volume);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29" w:name="_Toc451777911"/>
      <w:r>
        <w:rPr>
          <w:rFonts w:hint="eastAsia"/>
        </w:rPr>
        <w:t>YQ_PicAreaAddImageUnit</w:t>
      </w:r>
      <w:bookmarkEnd w:id="29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hArea：区域句柄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szRtfFile：图片文件全路径，目前可以是bmp,jpg,png,gif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 StayTime：显示参数，停留时间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DisplayEffects：显示参数，特技编号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DisplaySpeed：显示参数，特技运行速度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向图文区域的里面添加图片项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void WINAPI YQ_PicAreaAddImageUnit(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hArea,LPCWSTR szImgFile,UCHAR display_effects,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UCHAR display_speed,USHORT stay_time);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YQ_PicAreaAddImageUnit(dwArea,L"d:\\pic\\123.bmp",1,1,1);</w:t>
      </w:r>
    </w:p>
    <w:p>
      <w:pPr>
        <w:pStyle w:val="4"/>
      </w:pPr>
      <w:bookmarkStart w:id="30" w:name="_Toc451777912"/>
      <w:r>
        <w:rPr>
          <w:rFonts w:hint="eastAsia"/>
        </w:rPr>
        <w:t>YQ_PicAreaAddRtfUnit</w:t>
      </w:r>
      <w:bookmarkEnd w:id="30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hArea：区域句柄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szRtfFile：rtf文件全路径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 StayTime：显示参数，停留时间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DisplayEffects：显示参数，特技编号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DisplaySpeed：显示参数，特技运行速度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向图文区域的里面添加文本项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void WINAPI YQ_PicAreaAddRtfUnit(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hArea,LPCWSTR szRtfFile,UCHAR display_effects,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UCHAR display_speed,USHORT stay_time);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</w:p>
    <w:p>
      <w:pPr>
        <w:pStyle w:val="4"/>
      </w:pPr>
      <w:bookmarkStart w:id="31" w:name="_Toc451777913"/>
      <w:r>
        <w:rPr>
          <w:rFonts w:hint="eastAsia"/>
        </w:rPr>
        <w:t>YQ_ProgramAddArea</w:t>
      </w:r>
      <w:bookmarkEnd w:id="31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hArea：区域句柄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hProgram：节目句柄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向节目添加区域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void WINAPI YQ_ProgramAddArea(DWORD hProgram,DWORD hArea);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32" w:name="_Toc451777914"/>
      <w:r>
        <w:rPr>
          <w:rFonts w:hint="eastAsia"/>
        </w:rPr>
        <w:t>YQ_PlaylistAddProgram</w:t>
      </w:r>
      <w:bookmarkEnd w:id="32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hPlaylist：播放列表句柄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hProgram：节目句柄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char play_mode：播放模式，0 – 定长播放，1 – 定次播放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int play_time：播放时长或者播放次数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aging_start_time：播放时效的开始日期，格式2012-06-20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aging_stop_time：播放时效结束日期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period_ontime：播放时段开始时间,格式08:30:00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period_offtime：播放时段结束时间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char play_week：bit0 ～ bit6 依次表示星期一至星期天，</w:t>
      </w:r>
    </w:p>
    <w:p>
      <w:pPr>
        <w:ind w:left="3600"/>
        <w:rPr>
          <w:rFonts w:asciiTheme="minorHAnsi" w:hAnsiTheme="minorHAnsi"/>
        </w:rPr>
      </w:pPr>
      <w:r>
        <w:rPr>
          <w:rFonts w:hint="eastAsia" w:asciiTheme="minorHAnsi" w:hAnsiTheme="minorHAnsi"/>
        </w:rPr>
        <w:t>0—表示该天节目不能播放，1—表示该天节目可以播放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向播放列表添加节目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void WINAPI YQ_PlaylistAddProgram(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hPlaylist,DWORD hProgram,unsigned char play_mode,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unsigned int play_time,LPCWSTR aging_start_time,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LPCWSTR aging_stop_time,LPCWSTR period_ontime,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LPCWSTR period_offtime,unsigned char play_week);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示例：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asciiTheme="minorHAnsi" w:hAnsiTheme="minorHAnsi"/>
        </w:rPr>
        <w:t>YQ_PlaylistAddProgram(dwPl,dwProgram,1,1,L"",L"",L"",L"",127)</w:t>
      </w:r>
    </w:p>
    <w:p>
      <w:pPr>
        <w:pStyle w:val="4"/>
      </w:pPr>
      <w:bookmarkStart w:id="33" w:name="_Toc451777915"/>
      <w:r>
        <w:rPr>
          <w:rFonts w:hint="eastAsia"/>
        </w:rPr>
        <w:t>YQ_CreateDynamicArea</w:t>
      </w:r>
      <w:bookmarkEnd w:id="33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指向动态区的句柄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AreaID：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X：动态区x坐标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Y：动态区y坐标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W：动态区宽度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H：动态区高度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Transparency：动态区不透明度 0-100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ProgrmRelation：1 关联节目绑定播放；0 关联节目播放完后播放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 RelatedProgram：所关联的节目编号，如果没有对应关联的节目应传0xffff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RunTime：0-绑定节目一起播放；1-与绑定节目轮播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RunMode：动态区运行模式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0— 动态区数据循环显示。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1— 动态区数据顺序显示，显示完最后一页后就不再显示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2— 动态区数据显示完成后静止显示最后一页数据。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3— 动态区数据循环显示，超过设定时间后数据仍未更新删除动态区信息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4--动态区数据循环显示，超过设定时间后数据仍未更新时播放 LOGO 图片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Timeout：动态区数据更新超时时间，单位为秒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DataType：数据类型，0-图片；1-文本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创建动态区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 xml:space="preserve"> 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WINAPI YQ_CreateDynamicArea(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BYTE AreaID,short X,short Y,short W,short H,BYTE Transparency,BYTE</w:t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ProgrmRelation,</w:t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USHORT RelatedProgram,BYTE RunTime,BYTE RunMode,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short Timeout,BYTE DataType);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34" w:name="_Toc451777916"/>
      <w:r>
        <w:rPr>
          <w:rFonts w:hint="eastAsia"/>
        </w:rPr>
        <w:t>YQ_DestroyDynamic</w:t>
      </w:r>
      <w:bookmarkEnd w:id="34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hArea：区域句柄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销毁创建的动态区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 xml:space="preserve"> 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void WINAPI YQ_DestroyDynamic(DWORD hArea);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35" w:name="_Toc451777917"/>
      <w:r>
        <w:rPr>
          <w:rFonts w:hint="eastAsia"/>
        </w:rPr>
        <w:t>YQ_DynamicAreaAddStrPage</w:t>
      </w:r>
      <w:bookmarkEnd w:id="35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hArea：区域句柄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 StayTime：显示参数，停留时间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DisplayEffects：显示参数，特技编号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DisplaySpeed：显示参数，特技运行速度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BgColor：文本背景色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LinesSizes：文本行间距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bold：是否加粗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italic：是否斜体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underline：是否下划线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strikeout：是否中划线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BOOL   antialiasing：是否反锯齿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str：文本内容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UINT txtcolor：文本颜色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font：文本字体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fontsize：字体大小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动态区添加文本分页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 xml:space="preserve"> 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void WINAPI YQ_DynamicAreaAddStrPage(</w:t>
      </w:r>
    </w:p>
    <w:p>
      <w:pPr>
        <w:ind w:left="2160"/>
        <w:rPr>
          <w:rFonts w:asciiTheme="minorHAnsi" w:hAnsiTheme="minorHAnsi"/>
        </w:rPr>
      </w:pPr>
      <w:r>
        <w:rPr>
          <w:rFonts w:asciiTheme="minorHAnsi" w:hAnsiTheme="minorHAnsi"/>
        </w:rPr>
        <w:t>DWORD hArea,USHORT StayTime,BYTE DisplayEffects,BYTE</w:t>
      </w:r>
      <w:r>
        <w:rPr>
          <w:rFonts w:hint="eastAsia" w:asciiTheme="minorHAnsi" w:hAnsiTheme="minorHAnsi"/>
        </w:rPr>
        <w:t xml:space="preserve"> </w:t>
      </w:r>
      <w:r>
        <w:rPr>
          <w:rFonts w:asciiTheme="minorHAnsi" w:hAnsiTheme="minorHAnsi"/>
        </w:rPr>
        <w:t>DisplaySpeed,DWORD BgColor,BYTE LinesSizes,BOOL   bold,BOOL   italic</w:t>
      </w:r>
    </w:p>
    <w:p>
      <w:pPr>
        <w:ind w:left="2160"/>
        <w:rPr>
          <w:rFonts w:asciiTheme="minorHAnsi" w:hAnsiTheme="minorHAnsi"/>
        </w:rPr>
      </w:pPr>
      <w:r>
        <w:rPr>
          <w:rFonts w:asciiTheme="minorHAnsi" w:hAnsiTheme="minorHAnsi"/>
        </w:rPr>
        <w:t>,BOOL   underline,BOOL   strikeout,BOOL   antialiasing,LPCWSTR str,UINT txtcolor,</w:t>
      </w:r>
    </w:p>
    <w:p>
      <w:pPr>
        <w:ind w:left="2160"/>
        <w:rPr>
          <w:rFonts w:asciiTheme="minorHAnsi" w:hAnsiTheme="minorHAnsi"/>
        </w:rPr>
      </w:pPr>
      <w:r>
        <w:rPr>
          <w:rFonts w:asciiTheme="minorHAnsi" w:hAnsiTheme="minorHAnsi"/>
        </w:rPr>
        <w:t>LPCWSTR font,int fontsize);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36" w:name="_Toc451777918"/>
      <w:r>
        <w:rPr>
          <w:rFonts w:hint="eastAsia"/>
        </w:rPr>
        <w:t>YQ_DynamicAreaAddPicPage</w:t>
      </w:r>
      <w:bookmarkEnd w:id="36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hArea：区域句柄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 StayTime：显示参数，停留时间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DisplayEffects：显示参数，特技编号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DisplaySpeed：显示参数，特技运行速度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Suffix：图片格式后缀名,限”jpg” ”bmp” ”png”三种;必须为小写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imgdatalen：图片数据长度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BYTE* imgdata：图片数据内容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动态区添加图片分页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>函数：</w:t>
      </w:r>
      <w:r>
        <w:rPr>
          <w:rFonts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void WINAPI YQ_DynamicAreaAddPicPage(</w:t>
      </w:r>
    </w:p>
    <w:p>
      <w:pPr>
        <w:ind w:left="2160"/>
        <w:rPr>
          <w:rFonts w:asciiTheme="minorHAnsi" w:hAnsiTheme="minorHAnsi"/>
        </w:rPr>
      </w:pPr>
      <w:r>
        <w:rPr>
          <w:rFonts w:asciiTheme="minorHAnsi" w:hAnsiTheme="minorHAnsi"/>
        </w:rPr>
        <w:t>DWORD hArea,USHORT StayTime,BYTE DisplayEffects,BYTE DisplaySpeed,char*</w:t>
      </w:r>
      <w:r>
        <w:rPr>
          <w:rFonts w:hint="eastAsia" w:asciiTheme="minorHAnsi" w:hAnsiTheme="minorHAnsi"/>
        </w:rPr>
        <w:t>，</w:t>
      </w:r>
      <w:r>
        <w:rPr>
          <w:rFonts w:asciiTheme="minorHAnsi" w:hAnsiTheme="minorHAnsi"/>
        </w:rPr>
        <w:t>Suffix,DWORD imgdatalen,BYTE* imgdata);</w:t>
      </w:r>
    </w:p>
    <w:p>
      <w:pPr>
        <w:rPr>
          <w:rFonts w:ascii="宋体" w:hAnsi="宋体"/>
          <w:kern w:val="28"/>
        </w:rPr>
      </w:pPr>
    </w:p>
    <w:p>
      <w:pPr>
        <w:pStyle w:val="2"/>
        <w:rPr>
          <w:rFonts w:eastAsia="黑体" w:asciiTheme="minorHAnsi" w:hAnsiTheme="minorHAnsi"/>
          <w:b w:val="0"/>
          <w:sz w:val="22"/>
          <w:szCs w:val="22"/>
        </w:rPr>
      </w:pPr>
      <w:bookmarkStart w:id="37" w:name="_Toc451777919"/>
      <w:r>
        <w:rPr>
          <w:rFonts w:hint="eastAsia" w:eastAsia="黑体" w:asciiTheme="minorHAnsi" w:hAnsiTheme="minorHAnsi"/>
          <w:b w:val="0"/>
          <w:sz w:val="22"/>
          <w:szCs w:val="22"/>
        </w:rPr>
        <w:t>局域网模式API</w:t>
      </w:r>
      <w:bookmarkEnd w:id="37"/>
    </w:p>
    <w:p>
      <w:pPr>
        <w:pStyle w:val="3"/>
        <w:rPr>
          <w:rFonts w:eastAsia="黑体" w:asciiTheme="minorHAnsi" w:hAnsiTheme="minorHAnsi"/>
          <w:b w:val="0"/>
          <w:sz w:val="20"/>
        </w:rPr>
      </w:pPr>
      <w:bookmarkStart w:id="38" w:name="_Toc451777920"/>
      <w:r>
        <w:rPr>
          <w:rFonts w:hint="eastAsia" w:eastAsia="黑体" w:asciiTheme="minorHAnsi" w:hAnsiTheme="minorHAnsi"/>
          <w:b w:val="0"/>
          <w:sz w:val="20"/>
        </w:rPr>
        <w:t>API调用次序</w:t>
      </w:r>
      <w:bookmarkEnd w:id="38"/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>如下表所示：</w:t>
      </w:r>
    </w:p>
    <w:p/>
    <w:bookmarkEnd w:id="10"/>
    <w:p>
      <w:r>
        <w:object>
          <v:shape id="_x0000_i1030" o:spt="75" type="#_x0000_t75" style="height:417pt;width:432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Visio.Drawing.11" ShapeID="_x0000_i1030" DrawAspect="Content" ObjectID="_1468075730" r:id="rId16">
            <o:LockedField>false</o:LockedField>
          </o:OLEObject>
        </w:object>
      </w:r>
    </w:p>
    <w:p/>
    <w:p/>
    <w:p>
      <w:pPr>
        <w:pStyle w:val="3"/>
        <w:numPr>
          <w:ilvl w:val="1"/>
          <w:numId w:val="1"/>
        </w:numPr>
        <w:rPr>
          <w:rFonts w:eastAsia="黑体" w:asciiTheme="minorHAnsi" w:hAnsiTheme="minorHAnsi"/>
          <w:b w:val="0"/>
          <w:sz w:val="20"/>
        </w:rPr>
      </w:pPr>
      <w:bookmarkStart w:id="39" w:name="_Toc451777921"/>
      <w:r>
        <w:rPr>
          <w:rFonts w:hint="eastAsia" w:eastAsia="黑体" w:asciiTheme="minorHAnsi" w:hAnsiTheme="minorHAnsi"/>
          <w:b w:val="0"/>
          <w:sz w:val="20"/>
        </w:rPr>
        <w:t>数据结构</w:t>
      </w:r>
      <w:bookmarkEnd w:id="39"/>
    </w:p>
    <w:p>
      <w:pPr>
        <w:pStyle w:val="4"/>
      </w:pPr>
      <w:bookmarkStart w:id="40" w:name="_Toc451777922"/>
      <w:r>
        <w:rPr>
          <w:rFonts w:hint="eastAsia"/>
        </w:rPr>
        <w:t>控制器单元定义</w:t>
      </w:r>
      <w:bookmarkEnd w:id="40"/>
    </w:p>
    <w:p>
      <w:r>
        <w:t>typedef struct _CARD_UNIT</w:t>
      </w:r>
    </w:p>
    <w:p>
      <w:r>
        <w:t>{</w:t>
      </w:r>
    </w:p>
    <w:p>
      <w:r>
        <w:rPr>
          <w:rFonts w:hint="eastAsia"/>
        </w:rPr>
        <w:tab/>
      </w:r>
      <w:r>
        <w:rPr>
          <w:rFonts w:hint="eastAsia"/>
        </w:rPr>
        <w:t>unsigned char</w:t>
      </w:r>
      <w:r>
        <w:rPr>
          <w:rFonts w:hint="eastAsia"/>
        </w:rPr>
        <w:tab/>
      </w:r>
      <w:r>
        <w:rPr>
          <w:rFonts w:hint="eastAsia"/>
        </w:rPr>
        <w:t>PID[16];</w:t>
      </w:r>
      <w:r>
        <w:rPr>
          <w:rFonts w:hint="eastAsia"/>
        </w:rPr>
        <w:tab/>
      </w:r>
      <w:r>
        <w:rPr>
          <w:rFonts w:hint="eastAsia"/>
        </w:rPr>
        <w:t>//控制器唯一ID</w:t>
      </w:r>
    </w:p>
    <w:p>
      <w:r>
        <w:rPr>
          <w:rFonts w:hint="eastAsia"/>
        </w:rPr>
        <w:tab/>
      </w:r>
      <w:r>
        <w:rPr>
          <w:rFonts w:hint="eastAsia"/>
        </w:rPr>
        <w:t>char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barcode[16];</w:t>
      </w:r>
      <w:r>
        <w:rPr>
          <w:rFonts w:hint="eastAsia"/>
        </w:rPr>
        <w:tab/>
      </w:r>
      <w:r>
        <w:rPr>
          <w:rFonts w:hint="eastAsia"/>
        </w:rPr>
        <w:t>//控制器条形码</w:t>
      </w:r>
    </w:p>
    <w:p>
      <w:r>
        <w:rPr>
          <w:rFonts w:hint="eastAsia"/>
        </w:rPr>
        <w:tab/>
      </w:r>
      <w:r>
        <w:rPr>
          <w:rFonts w:hint="eastAsia"/>
        </w:rPr>
        <w:t>char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ip[16];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//控制器地址</w:t>
      </w:r>
    </w:p>
    <w:p>
      <w:r>
        <w:t>}card_unit;</w:t>
      </w:r>
    </w:p>
    <w:p>
      <w:r>
        <w:rPr>
          <w:rFonts w:hint="eastAsia"/>
        </w:rPr>
        <w:t>该结构体主要用于搜索命令返回控制器信息</w:t>
      </w:r>
    </w:p>
    <w:p>
      <w:pPr>
        <w:pStyle w:val="3"/>
        <w:numPr>
          <w:ilvl w:val="1"/>
          <w:numId w:val="1"/>
        </w:numPr>
        <w:rPr>
          <w:rFonts w:eastAsia="黑体" w:asciiTheme="minorHAnsi" w:hAnsiTheme="minorHAnsi"/>
          <w:b w:val="0"/>
          <w:sz w:val="20"/>
        </w:rPr>
      </w:pPr>
      <w:bookmarkStart w:id="41" w:name="_Toc451777923"/>
      <w:r>
        <w:rPr>
          <w:rFonts w:hint="eastAsia" w:eastAsia="黑体" w:asciiTheme="minorHAnsi" w:hAnsiTheme="minorHAnsi"/>
          <w:b w:val="0"/>
          <w:sz w:val="20"/>
        </w:rPr>
        <w:t>函数说明</w:t>
      </w:r>
      <w:bookmarkEnd w:id="41"/>
    </w:p>
    <w:p>
      <w:pPr>
        <w:pStyle w:val="4"/>
      </w:pPr>
      <w:bookmarkStart w:id="42" w:name="_Toc451777924"/>
      <w:r>
        <w:t>Net_SearchCards</w:t>
      </w:r>
      <w:bookmarkEnd w:id="42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Net_SearchCards(card_unit* pCardList,int ntimeout)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搜索到的控制器个数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card_unit* pCardList：存放控制器列表的缓冲区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ntimeout：查找时的超时时间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在局域网内搜索所有控制器。</w:t>
      </w:r>
    </w:p>
    <w:p>
      <w:pPr>
        <w:pStyle w:val="4"/>
      </w:pPr>
      <w:bookmarkStart w:id="43" w:name="_Toc451777925"/>
      <w:r>
        <w:t>Net_SetStaticip</w:t>
      </w:r>
      <w:bookmarkEnd w:id="43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char* pid：控制器唯一ID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mask：子网掩码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gateway：网关地址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设置控制器的网络地址。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Net_SetStaticip(unsigned char* pid,char* ip,char* mask,char* gateway)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44" w:name="_Toc451777926"/>
      <w:r>
        <w:rPr>
          <w:rFonts w:hint="eastAsia"/>
        </w:rPr>
        <w:t>Net_SetAutoip</w:t>
      </w:r>
      <w:bookmarkEnd w:id="44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成功返回通讯句柄，失败返回0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参数：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char* pid：控制器唯一ID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设置控制器通过DHCP获取网络地址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Net_SetAutoip(unsigned char* pid)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45" w:name="_Toc451777927"/>
      <w:r>
        <w:rPr>
          <w:rFonts w:hint="eastAsia"/>
        </w:rPr>
        <w:t>Net_GetIp</w:t>
      </w:r>
      <w:bookmarkEnd w:id="45"/>
      <w:r>
        <w:rPr>
          <w:rFonts w:hint="eastAsia"/>
        </w:rPr>
        <w:t xml:space="preserve"> 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成功返回通讯句柄，失败返回0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  <w:b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char* pid：控制器唯一ID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  <w:b/>
        </w:rPr>
        <w:tab/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查询指定控制器的网络地址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Net_GetIp(unsigned char* pid,char* ip)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46" w:name="_Toc451777928"/>
      <w:r>
        <w:rPr>
          <w:rFonts w:hint="eastAsia"/>
        </w:rPr>
        <w:t>Net_SetServerMode</w:t>
      </w:r>
      <w:bookmarkEnd w:id="46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serverip：控制器要连接的服务器的ip地址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short port：服务器所用的端口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将工作模式切换为连接服务器模式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警告: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执行本函数将会重启控制器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Net_SetServerMode(char* ip,char* serverip,unsigned short port);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47" w:name="_Toc451777929"/>
      <w:r>
        <w:rPr>
          <w:rFonts w:hint="eastAsia"/>
        </w:rPr>
        <w:t>Net_SetClientMode</w:t>
      </w:r>
      <w:bookmarkEnd w:id="47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将工作模式切换为连接服务器模式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警告:</w:t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执行本函数将会重启控制器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Net_SetClientMode(char* ip);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48" w:name="_Toc451777930"/>
      <w:r>
        <w:rPr>
          <w:rFonts w:hint="eastAsia"/>
        </w:rPr>
        <w:t>Net_GetModeinfo</w:t>
      </w:r>
      <w:bookmarkEnd w:id="48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char* mode：控制器工作模式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har* ServerIPAddress：控制器要连接的服务器的ip地址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short port：服务器所用的端口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查询控制器工作模式，如果是服务器模式返回服务器地址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Net_GetModeinfo(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char* ip,unsigned char* mode,char* ServerIPAddress,unsigned short* ServerPort);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49" w:name="_Toc451777931"/>
      <w:r>
        <w:rPr>
          <w:rFonts w:hint="eastAsia"/>
        </w:rPr>
        <w:t>Net_GetNetinfo</w:t>
      </w:r>
      <w:bookmarkEnd w:id="49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USHORT* ControllerType：传出参数，返回控制器型号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ScreenWidth：传出参数，返回led屏幕宽度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ScreenHeight：传出参数，返回led屏幕高度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FirmwareVersion：传出参数，返回控制器固件版本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获取控制器参数信息和屏幕参数信息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Net_GetNetinfo(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char* ip,unsigned char* ControlerID,char* netip,char* mask,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char* gateway,BYTE* pConnectMode);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50" w:name="_Toc451777932"/>
      <w:r>
        <w:rPr>
          <w:rFonts w:hint="eastAsia"/>
        </w:rPr>
        <w:t>Net_</w:t>
      </w:r>
      <w:bookmarkEnd w:id="50"/>
      <w:r>
        <w:rPr>
          <w:rFonts w:asciiTheme="minorHAnsi" w:hAnsiTheme="minorHAnsi"/>
        </w:rPr>
        <w:t>GetScreeninfo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USHORT* ControllerType：传出参数，返回控制器型号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ScreenWidth：传出参数，返回led屏幕宽度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ScreenHeight：传出参数，返回led屏幕高度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获取控制器参数信息和屏幕参数信息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Net_GetScreeninfo(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char* ip,unsigned short *pControllerType,short* w,short* h);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51" w:name="_Toc451777933"/>
      <w:r>
        <w:rPr>
          <w:rFonts w:hint="eastAsia"/>
        </w:rPr>
        <w:t>Net_GetFirmwareinfo</w:t>
      </w:r>
      <w:bookmarkEnd w:id="51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USHORT* ControllerType：传出参数，返回控制器型号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FirmwareTime：传出参数，返回固件创建时间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FirmwareVersion：传出参数，返回控制器固件版本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获取控制器固件信息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Net_GetFirmwareinfo(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char* ip,char* FirmwareTime,char* FirmwarelVersion);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52" w:name="_Toc451777934"/>
      <w:r>
        <w:rPr>
          <w:rFonts w:hint="eastAsia"/>
        </w:rPr>
        <w:t>Net_GetBrightness</w:t>
      </w:r>
      <w:bookmarkEnd w:id="52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BYTE* pMode：传出参数，返回控制器亮度所用的模式,</w:t>
      </w:r>
    </w:p>
    <w:p>
      <w:pPr>
        <w:ind w:left="216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0-手工调亮,1-定时调亮，2-传感器默认调亮，3-传感器调亮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BYTE* pValue：传出参数，返回亮度值，如果不是手工调亮，</w:t>
      </w:r>
    </w:p>
    <w:p>
      <w:pPr>
        <w:ind w:left="2160"/>
        <w:rPr>
          <w:rFonts w:asciiTheme="minorHAnsi" w:hAnsiTheme="minorHAnsi"/>
        </w:rPr>
      </w:pPr>
      <w:r>
        <w:rPr>
          <w:rFonts w:hint="eastAsia" w:asciiTheme="minorHAnsi" w:hAnsiTheme="minorHAnsi"/>
        </w:rPr>
        <w:t>返回的是一个48字节长的亮度列表，每个字节对应半个小时的亮度值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获取控制器当前亮度信息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Net_GetBrightness(char* ip,BYTE* pMode,BYTE* pValue);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53" w:name="_Toc451777935"/>
      <w:r>
        <w:rPr>
          <w:rFonts w:hint="eastAsia"/>
        </w:rPr>
        <w:t>Net_GetVolume</w:t>
      </w:r>
      <w:bookmarkEnd w:id="53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BYTE* pVolume：传出参数，返回控制器音量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获取控制器参数信息和屏幕参数信息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Net_GetVolume(char* ip,BYTE* pVolume);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54" w:name="_Toc451777936"/>
      <w:r>
        <w:rPr>
          <w:rFonts w:hint="eastAsia"/>
        </w:rPr>
        <w:t>Net_GetOnoff</w:t>
      </w:r>
      <w:bookmarkEnd w:id="54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BYTE* onoff：传出参数，返回控制器当前屏幕开关状态，</w:t>
      </w:r>
    </w:p>
    <w:p>
      <w:pPr>
        <w:ind w:left="2160"/>
        <w:rPr>
          <w:rFonts w:asciiTheme="minorHAnsi" w:hAnsiTheme="minorHAnsi"/>
        </w:rPr>
      </w:pPr>
      <w:r>
        <w:rPr>
          <w:rFonts w:hint="eastAsia" w:asciiTheme="minorHAnsi" w:hAnsiTheme="minorHAnsi"/>
        </w:rPr>
        <w:t>0:手动关闭 1：手动打开 2：自动关闭 3：自动打开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获取控制器屏幕开关信息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Net_GetOnoff(char* ip,BYTE* onoff);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55" w:name="_Toc451777937"/>
      <w:r>
        <w:rPr>
          <w:rFonts w:hint="eastAsia"/>
        </w:rPr>
        <w:t>Net_SetScreenSize</w:t>
      </w:r>
      <w:bookmarkEnd w:id="55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ScreenWidth：led屏幕宽度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ScreenHeight：led屏幕高度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设置控制器的屏幕参数信息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Net_SetScreenSize(char* ip,short ScreenWidth,short ScreenHeight);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</w:p>
    <w:p>
      <w:pPr>
        <w:pStyle w:val="4"/>
      </w:pPr>
      <w:bookmarkStart w:id="56" w:name="_Toc451777938"/>
      <w:r>
        <w:rPr>
          <w:rFonts w:hint="eastAsia"/>
        </w:rPr>
        <w:t>Net_SendProgram</w:t>
      </w:r>
      <w:bookmarkEnd w:id="56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成功返回发送需要的句柄；失败返回0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ip：通讯地址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char media：控制器存储节目的介质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hPlaylist：播放列表对应的句柄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szLocalTempDir：发送节目时需要在本地生成节目文件，</w:t>
      </w:r>
    </w:p>
    <w:p>
      <w:pPr>
        <w:ind w:left="288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该参数为临时文件的存放目录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*pErr：如果有错误，返回的错误号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发送节目到控制器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WINAPI Net_SendPrograms(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char* ip,unsigned char media,DWORD hPlaylist,LPCWSTR szLocalTempDir,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*pErr);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57" w:name="_Toc451777939"/>
      <w:r>
        <w:rPr>
          <w:rFonts w:hint="eastAsia"/>
        </w:rPr>
        <w:t>Net_GetSendProcess</w:t>
      </w:r>
      <w:bookmarkEnd w:id="57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dwSendHand：发送句柄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int* total_percent：传出参数，当前发送的总进度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int* cur_percent：传出参数，当前文件发送的进度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发送指定节目时查看发送进度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Net_GetSendProcess(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dwSendHand,int* total_percent,int* cur_percent);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58" w:name="_Toc451777940"/>
      <w:r>
        <w:rPr>
          <w:rFonts w:hint="eastAsia"/>
        </w:rPr>
        <w:t>Net_CancelSend</w:t>
      </w:r>
      <w:bookmarkEnd w:id="58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dwSendHand：发送句柄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无论发送是否完成，结束发送节目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Net_CancelSend(DWORD dwSendHand);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59" w:name="_Toc451777941"/>
      <w:r>
        <w:rPr>
          <w:rFonts w:hint="eastAsia"/>
        </w:rPr>
        <w:t>Net_StopPlay</w:t>
      </w:r>
      <w:bookmarkEnd w:id="59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停止播放节目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Net_StopPlay(char* ip);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0" w:name="_Toc451777942"/>
      <w:r>
        <w:rPr>
          <w:rFonts w:hint="eastAsia"/>
        </w:rPr>
        <w:t>Net_SetVolume</w:t>
      </w:r>
      <w:bookmarkEnd w:id="60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bVolume：音量值，0-100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设置音量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Net_SetVolume(char* ip,BYTE bVolume);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1" w:name="_Toc451777943"/>
      <w:r>
        <w:rPr>
          <w:rFonts w:hint="eastAsia"/>
        </w:rPr>
        <w:t>Net_AdjustBrightness</w:t>
      </w:r>
      <w:bookmarkEnd w:id="61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mode：调整模式，0x00–手动调亮；0x01–定时调亮；</w:t>
      </w:r>
    </w:p>
    <w:p>
      <w:pPr>
        <w:ind w:left="144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0x02–默认调亮（需外接传感器），0x03–自动调亮（需外接传感器）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bright_table：亮度表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亮度表主要针非手工调亮，每30分钟一个值，所以一天48个值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bright_table[0]=00:00 – 00:29 间的亮度值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bright_table[1]=00:30 – 00:59 间的亮度值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......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bright_table[47]=23:30 – 23:59 间的亮度值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手动调亮可以将所有值设为相同，每个值范围0-255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设置亮度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Net_AdjustBrightness(char* ip,BYTE mode,short* bright_table);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2" w:name="_Toc451777944"/>
      <w:r>
        <w:rPr>
          <w:rFonts w:hint="eastAsia"/>
        </w:rPr>
        <w:t>Net_SystemTimeCorrect</w:t>
      </w:r>
      <w:bookmarkEnd w:id="62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校正控制器时间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Net_TimeCorrect(char* ip);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3" w:name="_Toc451777945"/>
      <w:r>
        <w:rPr>
          <w:rFonts w:hint="eastAsia"/>
        </w:rPr>
        <w:t>Net_OpenScreen</w:t>
      </w:r>
      <w:bookmarkEnd w:id="63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开屏幕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Net_OpenScreen(char* ip);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4" w:name="_Toc451777946"/>
      <w:r>
        <w:rPr>
          <w:rFonts w:hint="eastAsia"/>
        </w:rPr>
        <w:t>Net_CloseScreen</w:t>
      </w:r>
      <w:bookmarkEnd w:id="64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关屏幕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Net_CloseScreen(char* ip);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5" w:name="_Toc451777947"/>
      <w:r>
        <w:rPr>
          <w:rFonts w:hint="eastAsia"/>
        </w:rPr>
        <w:t>Net_SwitchOnTime</w:t>
      </w:r>
      <w:bookmarkEnd w:id="65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OnTm1：第一个时间段的开机时间，格式12:56:09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OffTm1：第一个时间段的关机时间，格式12:56:09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LPCSTR SwitchScreenFilePath：定时开关机文件路径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设置定时关机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Net_SwitchOnTime(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char* ip,char* OnTm1,char* OffTm1,char* OnTm2,char* OffTm2,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char* OnTm3,char* OffTm3,char* OnTm4,char* OffTm4);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6" w:name="_Toc451777948"/>
      <w:r>
        <w:rPr>
          <w:rFonts w:hint="eastAsia"/>
        </w:rPr>
        <w:t>Net_Update</w:t>
      </w:r>
      <w:bookmarkEnd w:id="66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strMd5File：固件文件之一，固件的描述文件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strUpdateFile：固件文件之一，固件文件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升级控制器的固件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Net_Update(char* ip,LPCWSTR strMd5File,LPCWSTR strUpdateFile);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7" w:name="_Toc451777949"/>
      <w:r>
        <w:rPr>
          <w:rFonts w:hint="eastAsia"/>
        </w:rPr>
        <w:t>Net_UpdateDynamicArea</w:t>
      </w:r>
      <w:bookmarkEnd w:id="67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hArea：区域句柄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更新动态区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Net_UpdateDynamicArea(char* ip,DWORD hArea);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8" w:name="_Toc451777950"/>
      <w:r>
        <w:rPr>
          <w:rFonts w:hint="eastAsia"/>
        </w:rPr>
        <w:t>Net_RemoveDynamicArea</w:t>
      </w:r>
      <w:bookmarkEnd w:id="68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AreaId：动态区域编号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删除控制器上的动态区域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Net_RemoveDynamicArea(char* ip,int AreaId);</w:t>
      </w:r>
    </w:p>
    <w:p>
      <w:pPr>
        <w:spacing w:beforeLines="0" w:afterLines="0"/>
        <w:jc w:val="left"/>
        <w:rPr>
          <w:rFonts w:hint="eastAsia" w:ascii="新宋体" w:hAnsi="新宋体" w:eastAsia="新宋体"/>
          <w:sz w:val="19"/>
        </w:rPr>
      </w:pPr>
      <w:r>
        <w:rPr>
          <w:rFonts w:hint="eastAsia" w:ascii="新宋体" w:hAnsi="新宋体" w:eastAsia="新宋体"/>
          <w:sz w:val="19"/>
        </w:rPr>
        <w:t>LockProgram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69" w:name="_Net_LockProgram"/>
      <w:r>
        <w:rPr>
          <w:rFonts w:hint="eastAsia"/>
        </w:rPr>
        <w:t>Net_</w:t>
      </w:r>
      <w:r>
        <w:rPr>
          <w:rFonts w:hint="eastAsia"/>
          <w:lang w:val="en-US" w:eastAsia="zh-CN"/>
        </w:rPr>
        <w:t xml:space="preserve">LockProgram      </w:t>
      </w:r>
    </w:p>
    <w:bookmarkEnd w:id="69"/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hint="eastAsia"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 xml:space="preserve">int </w:t>
      </w:r>
      <w:r>
        <w:rPr>
          <w:rFonts w:hint="eastAsia" w:asciiTheme="minorHAnsi" w:hAnsiTheme="minorHAnsi"/>
          <w:lang w:val="en-US" w:eastAsia="zh-CN"/>
        </w:rPr>
        <w:t>program_id</w:t>
      </w:r>
      <w:r>
        <w:rPr>
          <w:rFonts w:hint="eastAsia" w:asciiTheme="minorHAnsi" w:hAnsiTheme="minorHAnsi"/>
        </w:rPr>
        <w:t>：编号</w:t>
      </w:r>
    </w:p>
    <w:p>
      <w:pPr>
        <w:ind w:left="720" w:leftChars="0" w:firstLine="720" w:firstLineChars="0"/>
        <w:rPr>
          <w:rFonts w:hint="eastAsia" w:eastAsia="宋体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BYTE SaveLock：0:掉电不保存锁定命令  1:掉电保存锁定命令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  <w:lang w:val="en-US" w:eastAsia="zh-CN"/>
        </w:rPr>
        <w:t>锁定指定的节目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</w:t>
      </w:r>
      <w:r>
        <w:rPr>
          <w:rFonts w:hint="eastAsia" w:asciiTheme="minorHAnsi" w:hAnsiTheme="minorHAnsi"/>
          <w:lang w:val="en-US" w:eastAsia="zh-CN"/>
        </w:rPr>
        <w:t>_LockProgram</w:t>
      </w:r>
      <w:r>
        <w:rPr>
          <w:rFonts w:asciiTheme="minorHAnsi" w:hAnsiTheme="minorHAnsi"/>
        </w:rPr>
        <w:t xml:space="preserve">(char* ip,int </w:t>
      </w:r>
      <w:r>
        <w:rPr>
          <w:rFonts w:hint="eastAsia" w:asciiTheme="minorHAnsi" w:hAnsiTheme="minorHAnsi"/>
          <w:lang w:val="en-US" w:eastAsia="zh-CN"/>
        </w:rPr>
        <w:t>program_id,BYTE SaveLock</w:t>
      </w:r>
      <w:r>
        <w:rPr>
          <w:rFonts w:asciiTheme="minorHAnsi" w:hAnsiTheme="minorHAnsi"/>
        </w:rPr>
        <w:t>);</w:t>
      </w:r>
    </w:p>
    <w:p>
      <w:pPr>
        <w:rPr>
          <w:rFonts w:asciiTheme="minorHAnsi" w:hAnsiTheme="minorHAnsi"/>
        </w:rPr>
      </w:pPr>
    </w:p>
    <w:p>
      <w:pPr>
        <w:pStyle w:val="4"/>
      </w:pPr>
      <w:bookmarkStart w:id="70" w:name="_Net_UnLockProgram"/>
      <w:r>
        <w:rPr>
          <w:rFonts w:hint="eastAsia"/>
        </w:rPr>
        <w:t>Net_</w:t>
      </w:r>
      <w:r>
        <w:rPr>
          <w:rFonts w:hint="eastAsia"/>
          <w:lang w:val="en-US" w:eastAsia="zh-CN"/>
        </w:rPr>
        <w:t>UnLockProgram</w:t>
      </w:r>
    </w:p>
    <w:bookmarkEnd w:id="70"/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ip：控制器地址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  <w:lang w:val="en-US" w:eastAsia="zh-CN"/>
        </w:rPr>
        <w:t>解除锁定的节目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WINAPI Net_</w:t>
      </w:r>
      <w:r>
        <w:rPr>
          <w:rFonts w:hint="eastAsia" w:asciiTheme="minorHAnsi" w:hAnsiTheme="minorHAnsi"/>
          <w:lang w:val="en-US" w:eastAsia="zh-CN"/>
        </w:rPr>
        <w:t>UnLockProgram</w:t>
      </w:r>
      <w:r>
        <w:rPr>
          <w:rFonts w:asciiTheme="minorHAnsi" w:hAnsiTheme="minorHAnsi"/>
        </w:rPr>
        <w:t>(char* ip);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</w:p>
    <w:p>
      <w:pPr>
        <w:pStyle w:val="2"/>
        <w:rPr>
          <w:rFonts w:eastAsia="黑体" w:asciiTheme="minorHAnsi" w:hAnsiTheme="minorHAnsi"/>
          <w:b w:val="0"/>
          <w:sz w:val="22"/>
          <w:szCs w:val="22"/>
        </w:rPr>
      </w:pPr>
      <w:r>
        <w:rPr>
          <w:rFonts w:hint="eastAsia" w:eastAsia="黑体" w:asciiTheme="minorHAnsi" w:hAnsiTheme="minorHAnsi"/>
          <w:b w:val="0"/>
          <w:sz w:val="22"/>
          <w:szCs w:val="22"/>
          <w:lang w:val="en-US" w:eastAsia="zh-CN"/>
        </w:rPr>
        <w:t>服务器</w:t>
      </w:r>
      <w:r>
        <w:rPr>
          <w:rFonts w:hint="eastAsia" w:eastAsia="黑体" w:asciiTheme="minorHAnsi" w:hAnsiTheme="minorHAnsi"/>
          <w:b w:val="0"/>
          <w:sz w:val="22"/>
          <w:szCs w:val="22"/>
        </w:rPr>
        <w:t>模式API</w:t>
      </w:r>
    </w:p>
    <w:p>
      <w:pPr>
        <w:pStyle w:val="3"/>
        <w:rPr>
          <w:rFonts w:eastAsia="黑体" w:asciiTheme="minorHAnsi" w:hAnsiTheme="minorHAnsi"/>
          <w:b w:val="0"/>
          <w:sz w:val="20"/>
        </w:rPr>
      </w:pPr>
      <w:r>
        <w:rPr>
          <w:rFonts w:hint="eastAsia" w:eastAsia="黑体" w:asciiTheme="minorHAnsi" w:hAnsiTheme="minorHAnsi"/>
          <w:b w:val="0"/>
          <w:sz w:val="20"/>
        </w:rPr>
        <w:t>API调用次序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>如下表所示：</w:t>
      </w:r>
    </w:p>
    <w:p/>
    <w:p>
      <w:r>
        <w:object>
          <v:shape id="_x0000_i1031" o:spt="75" type="#_x0000_t75" style="height:417pt;width:432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Visio.Drawing.11" ShapeID="_x0000_i1031" DrawAspect="Content" ObjectID="_1468075731" r:id="rId18">
            <o:LockedField>false</o:LockedField>
          </o:OLEObject>
        </w:object>
      </w:r>
    </w:p>
    <w:p/>
    <w:p/>
    <w:p>
      <w:pPr>
        <w:pStyle w:val="3"/>
        <w:numPr>
          <w:ilvl w:val="1"/>
          <w:numId w:val="1"/>
        </w:numPr>
        <w:rPr>
          <w:rFonts w:eastAsia="黑体" w:asciiTheme="minorHAnsi" w:hAnsiTheme="minorHAnsi"/>
          <w:b w:val="0"/>
          <w:sz w:val="20"/>
        </w:rPr>
      </w:pPr>
      <w:r>
        <w:rPr>
          <w:rFonts w:hint="eastAsia" w:eastAsia="黑体" w:asciiTheme="minorHAnsi" w:hAnsiTheme="minorHAnsi"/>
          <w:b w:val="0"/>
          <w:sz w:val="20"/>
        </w:rPr>
        <w:t>数据结构</w:t>
      </w:r>
    </w:p>
    <w:p>
      <w:pPr>
        <w:pStyle w:val="4"/>
      </w:pPr>
      <w:r>
        <w:rPr>
          <w:rFonts w:hint="eastAsia"/>
        </w:rPr>
        <w:t>控制器单元定义</w:t>
      </w:r>
    </w:p>
    <w:p>
      <w:r>
        <w:t>typedef struct _CARD_</w:t>
      </w:r>
      <w:r>
        <w:rPr>
          <w:rFonts w:hint="eastAsia"/>
          <w:lang w:val="en-US" w:eastAsia="zh-CN"/>
        </w:rPr>
        <w:t>SERVER</w:t>
      </w:r>
    </w:p>
    <w:p>
      <w:r>
        <w:t>{</w:t>
      </w:r>
    </w:p>
    <w:p>
      <w:r>
        <w:rPr>
          <w:rFonts w:hint="eastAsia"/>
        </w:rPr>
        <w:tab/>
      </w:r>
      <w:r>
        <w:rPr>
          <w:rFonts w:hint="eastAsia"/>
        </w:rPr>
        <w:t>unsigned char</w:t>
      </w:r>
      <w:r>
        <w:rPr>
          <w:rFonts w:hint="eastAsia"/>
        </w:rPr>
        <w:tab/>
      </w:r>
      <w:r>
        <w:rPr>
          <w:rFonts w:hint="eastAsia"/>
        </w:rPr>
        <w:t>PID[16];</w:t>
      </w:r>
      <w:r>
        <w:rPr>
          <w:rFonts w:hint="eastAsia"/>
        </w:rPr>
        <w:tab/>
      </w:r>
      <w:r>
        <w:rPr>
          <w:rFonts w:hint="eastAsia"/>
        </w:rPr>
        <w:t>//控制器唯一ID</w:t>
      </w:r>
    </w:p>
    <w:p>
      <w:r>
        <w:rPr>
          <w:rFonts w:hint="eastAsia"/>
        </w:rPr>
        <w:tab/>
      </w:r>
      <w:r>
        <w:rPr>
          <w:rFonts w:hint="eastAsia"/>
        </w:rPr>
        <w:t>char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barcode[16];</w:t>
      </w:r>
      <w:r>
        <w:rPr>
          <w:rFonts w:hint="eastAsia"/>
        </w:rPr>
        <w:tab/>
      </w:r>
      <w:r>
        <w:rPr>
          <w:rFonts w:hint="eastAsia"/>
        </w:rPr>
        <w:t>//控制器条形码</w:t>
      </w:r>
    </w:p>
    <w:p>
      <w:r>
        <w:t>}</w:t>
      </w:r>
      <w:r>
        <w:rPr>
          <w:rFonts w:hint="eastAsia"/>
          <w:lang w:val="en-US" w:eastAsia="zh-CN"/>
        </w:rPr>
        <w:t>server</w:t>
      </w:r>
      <w:r>
        <w:t>_unit;</w:t>
      </w:r>
    </w:p>
    <w:p>
      <w:r>
        <w:rPr>
          <w:rFonts w:hint="eastAsia"/>
        </w:rPr>
        <w:t>该结构体主要用于搜索命令返回控制器信息</w:t>
      </w:r>
    </w:p>
    <w:p>
      <w:pPr>
        <w:pStyle w:val="3"/>
        <w:numPr>
          <w:ilvl w:val="1"/>
          <w:numId w:val="1"/>
        </w:numPr>
        <w:rPr>
          <w:rFonts w:eastAsia="黑体" w:asciiTheme="minorHAnsi" w:hAnsiTheme="minorHAnsi"/>
          <w:b w:val="0"/>
          <w:sz w:val="20"/>
        </w:rPr>
      </w:pPr>
      <w:r>
        <w:rPr>
          <w:rFonts w:hint="eastAsia" w:eastAsia="黑体" w:asciiTheme="minorHAnsi" w:hAnsiTheme="minorHAnsi"/>
          <w:b w:val="0"/>
          <w:sz w:val="20"/>
        </w:rPr>
        <w:t>函数说明</w:t>
      </w: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t>_</w:t>
      </w:r>
      <w:r>
        <w:rPr>
          <w:rFonts w:hint="eastAsia"/>
          <w:lang w:val="en-US" w:eastAsia="zh-CN"/>
        </w:rPr>
        <w:t>Start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</w:t>
      </w:r>
      <w:r>
        <w:rPr>
          <w:rFonts w:hint="eastAsia"/>
          <w:lang w:val="en-US" w:eastAsia="zh-CN"/>
        </w:rPr>
        <w:t>Start</w:t>
      </w:r>
      <w:r>
        <w:rPr>
          <w:rFonts w:asciiTheme="minorHAnsi" w:hAnsiTheme="minorHAnsi"/>
        </w:rPr>
        <w:t>(</w:t>
      </w:r>
      <w:r>
        <w:rPr>
          <w:rFonts w:hint="eastAsia"/>
          <w:lang w:val="en-US" w:eastAsia="zh-CN"/>
        </w:rPr>
        <w:t>USHORT port</w:t>
      </w:r>
      <w:r>
        <w:rPr>
          <w:rFonts w:asciiTheme="minorHAnsi" w:hAnsiTheme="minorHAnsi"/>
        </w:rPr>
        <w:t>)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  <w:lang w:val="en-US" w:eastAsia="zh-CN"/>
        </w:rPr>
        <w:t>USHORT port</w:t>
      </w:r>
      <w:r>
        <w:rPr>
          <w:rFonts w:hint="eastAsia" w:asciiTheme="minorHAnsi" w:hAnsiTheme="minorHAnsi"/>
        </w:rPr>
        <w:t>：</w:t>
      </w:r>
      <w:r>
        <w:rPr>
          <w:rFonts w:hint="eastAsia" w:asciiTheme="minorHAnsi" w:hAnsiTheme="minorHAnsi"/>
          <w:lang w:val="en-US" w:eastAsia="zh-CN"/>
        </w:rPr>
        <w:t>服务器端口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hint="eastAsia" w:eastAsia="黑体" w:asciiTheme="minorHAnsi" w:hAnsiTheme="minorHAnsi"/>
          <w:b w:val="0"/>
          <w:sz w:val="20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启动服务器</w:t>
      </w:r>
      <w:r>
        <w:rPr>
          <w:rFonts w:hint="eastAsia" w:asciiTheme="minorHAnsi" w:hAnsiTheme="minorHAnsi"/>
        </w:rPr>
        <w:t>。</w:t>
      </w: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t>_SearchCards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_SearchCards(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_unit* pList)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搜索到的控制器个数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  <w:lang w:val="en-US" w:eastAsia="zh-CN"/>
        </w:rPr>
        <w:t>server</w:t>
      </w:r>
      <w:r>
        <w:rPr>
          <w:rFonts w:hint="eastAsia" w:asciiTheme="minorHAnsi" w:hAnsiTheme="minorHAnsi"/>
        </w:rPr>
        <w:t>_unit* pList：存放控制器列表的缓冲区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在局域网内搜索所有控制器。</w:t>
      </w: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</w:t>
      </w:r>
      <w:r>
        <w:rPr>
          <w:rFonts w:hint="eastAsia"/>
          <w:lang w:val="en-US" w:eastAsia="zh-CN"/>
        </w:rPr>
        <w:t>Close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参数：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  <w:lang w:val="en-US" w:eastAsia="zh-CN"/>
        </w:rPr>
        <w:t>无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  <w:lang w:val="en-US" w:eastAsia="zh-CN"/>
        </w:rPr>
        <w:t>关闭服务器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</w:t>
      </w:r>
      <w:r>
        <w:rPr>
          <w:rFonts w:hint="eastAsia"/>
          <w:lang w:val="en-US" w:eastAsia="zh-CN"/>
        </w:rPr>
        <w:t>Close</w:t>
      </w:r>
      <w:r>
        <w:rPr>
          <w:rFonts w:asciiTheme="minorHAnsi" w:hAnsiTheme="minorHAnsi"/>
        </w:rPr>
        <w:t>(</w:t>
      </w:r>
      <w:r>
        <w:rPr>
          <w:rFonts w:hint="eastAsia" w:asciiTheme="minorHAnsi" w:hAnsiTheme="minorHAnsi"/>
          <w:lang w:val="en-US" w:eastAsia="zh-CN"/>
        </w:rPr>
        <w:t>)</w:t>
      </w: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_GetModeinfo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/>
          <w:lang w:val="en-US" w:eastAsia="zh-CN"/>
        </w:rPr>
        <w:t>c</w:t>
      </w:r>
      <w:r>
        <w:rPr>
          <w:rFonts w:hint="eastAsia" w:asciiTheme="minorHAnsi" w:hAnsiTheme="minorHAnsi"/>
        </w:rPr>
        <w:t xml:space="preserve">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  <w:lang w:val="en-US" w:eastAsia="zh-CN"/>
        </w:rPr>
        <w:t>c</w:t>
      </w:r>
      <w:r>
        <w:rPr>
          <w:rFonts w:hint="eastAsia" w:asciiTheme="minorHAnsi" w:hAnsiTheme="minorHAnsi"/>
        </w:rPr>
        <w:t>har* ServerIPAddress：控制器要连接的服务器的ip地址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short port：服务器所用的端口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查询控制器工作模式，如果是服务器模式返回服务器地址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_GetModeinfo(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,char* ServerIPAddress,unsigned short* ServerPort);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_GetNetinfo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USHORT* ControllerType：传出参数，返回控制器型号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ScreenWidth：传出参数，返回led屏幕宽度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ScreenHeight：传出参数，返回led屏幕高度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FirmwareVersion：传出参数，返回控制器固件版本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获取控制器参数信息和屏幕参数信息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_GetNetinfo(</w:t>
      </w:r>
    </w:p>
    <w:p>
      <w:pPr>
        <w:ind w:left="1440" w:firstLine="720"/>
        <w:rPr>
          <w:rFonts w:asciiTheme="minorHAnsi" w:hAnsiTheme="minorHAnsi"/>
        </w:rPr>
      </w:pP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,unsigned char* ControlerID,char* netip,char* mask,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char* gateway,BYTE* pConnectMode);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_Get</w:t>
      </w:r>
      <w:r>
        <w:rPr>
          <w:rFonts w:hint="eastAsia"/>
          <w:lang w:val="en-US" w:eastAsia="zh-CN"/>
        </w:rPr>
        <w:t>Screen</w:t>
      </w:r>
      <w:r>
        <w:rPr>
          <w:rFonts w:hint="eastAsia"/>
        </w:rPr>
        <w:t>info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USHORT* ControllerType：传出参数，返回控制器型号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ScreenWidth：传出参数，返回led屏幕宽度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ScreenHeight：传出参数，返回led屏幕高度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获取控制器参数信息和屏幕参数信息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_GetScreeninfo(</w:t>
      </w:r>
    </w:p>
    <w:p>
      <w:pPr>
        <w:ind w:left="1440" w:firstLine="720"/>
        <w:rPr>
          <w:rFonts w:asciiTheme="minorHAnsi" w:hAnsiTheme="minorHAnsi"/>
        </w:rPr>
      </w:pP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,unsigned short *pControllerType,short* w,short* h);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_GetFirmwareinfo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FirmwareTime：传出参数，返回固件创建时间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FirmwareVersion：传出参数，返回控制器固件版本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获取控制器固件信息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_GetFirmwareinfo(</w:t>
      </w:r>
    </w:p>
    <w:p>
      <w:pPr>
        <w:ind w:left="1440" w:firstLine="720"/>
        <w:rPr>
          <w:rFonts w:asciiTheme="minorHAnsi" w:hAnsiTheme="minorHAnsi"/>
        </w:rPr>
      </w:pP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,char* FirmwareTime,char* FirmwarelVersion);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_GetBrightness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>char*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BYTE* pMode：传出参数，返回控制器亮度所用的模式,</w:t>
      </w:r>
    </w:p>
    <w:p>
      <w:pPr>
        <w:ind w:left="216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0-手工调亮,1-定时调亮，2-传感器默认调亮，3-传感器调亮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BYTE* pValue：传出参数，返回亮度值，如果不是手工调亮，</w:t>
      </w:r>
    </w:p>
    <w:p>
      <w:pPr>
        <w:ind w:left="2160"/>
        <w:rPr>
          <w:rFonts w:asciiTheme="minorHAnsi" w:hAnsiTheme="minorHAnsi"/>
        </w:rPr>
      </w:pPr>
      <w:r>
        <w:rPr>
          <w:rFonts w:hint="eastAsia" w:asciiTheme="minorHAnsi" w:hAnsiTheme="minorHAnsi"/>
        </w:rPr>
        <w:t>返回的是一个48字节长的亮度列表，每个字节对应半个小时的亮度值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获取控制器当前亮度信息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_GetBrightness(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,BYTE* pMode,BYTE* pValue);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_GetVolume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BYTE* pVolume：传出参数，返回控制器音量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获取控制器参数信息和屏幕参数信息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_GetVolume(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,BYTE* pVolume);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_GetOnoff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BYTE* onoff：传出参数，返回控制器当前屏幕开关状态，</w:t>
      </w:r>
    </w:p>
    <w:p>
      <w:pPr>
        <w:ind w:left="2160"/>
        <w:rPr>
          <w:rFonts w:asciiTheme="minorHAnsi" w:hAnsiTheme="minorHAnsi"/>
        </w:rPr>
      </w:pPr>
      <w:r>
        <w:rPr>
          <w:rFonts w:hint="eastAsia" w:asciiTheme="minorHAnsi" w:hAnsiTheme="minorHAnsi"/>
        </w:rPr>
        <w:t>0:手动关闭 1：手动打开 2：自动关闭 3：自动打开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获取控制器屏幕开关信息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_GetOnoff(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,BYTE* onoff);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_SetScreenSize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ScreenWidth：led屏幕宽度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 ScreenHeight：led屏幕高度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  <w:r>
        <w:rPr>
          <w:rFonts w:hint="eastAsia" w:asciiTheme="minorHAnsi" w:hAnsiTheme="minorHAnsi"/>
        </w:rPr>
        <w:tab/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设置控制器的屏幕参数信息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_SetScreenSize(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 xml:space="preserve">,short ScreenWidth,short </w:t>
      </w:r>
      <w:r>
        <w:rPr>
          <w:rFonts w:hint="eastAsia" w:asciiTheme="minorHAnsi" w:hAnsiTheme="minorHAnsi"/>
          <w:lang w:val="en-US" w:eastAsia="zh-CN"/>
        </w:rPr>
        <w:tab/>
      </w:r>
      <w:r>
        <w:rPr>
          <w:rFonts w:hint="eastAsia" w:asciiTheme="minorHAnsi" w:hAnsiTheme="minorHAnsi"/>
          <w:lang w:val="en-US" w:eastAsia="zh-CN"/>
        </w:rPr>
        <w:tab/>
      </w:r>
      <w:r>
        <w:rPr>
          <w:rFonts w:hint="eastAsia" w:asciiTheme="minorHAnsi" w:hAnsiTheme="minorHAnsi"/>
          <w:lang w:val="en-US" w:eastAsia="zh-CN"/>
        </w:rPr>
        <w:tab/>
      </w:r>
      <w:r>
        <w:rPr>
          <w:rFonts w:asciiTheme="minorHAnsi" w:hAnsiTheme="minorHAnsi"/>
        </w:rPr>
        <w:t>ScreenHeight);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_SendProgram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成功返回发送需要的句柄；失败返回0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unsigned char media：控制器存储节目的介质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hPlaylist：播放列表对应的句柄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szLocalTempDir：发送节目时需要在本地生成节目文件，</w:t>
      </w:r>
    </w:p>
    <w:p>
      <w:pPr>
        <w:ind w:left="2880" w:firstLine="720"/>
        <w:rPr>
          <w:rFonts w:hint="eastAsia" w:asciiTheme="minorHAnsi" w:hAnsiTheme="minorHAnsi"/>
        </w:rPr>
      </w:pPr>
      <w:r>
        <w:rPr>
          <w:rFonts w:hint="eastAsia" w:asciiTheme="minorHAnsi" w:hAnsiTheme="minorHAnsi"/>
        </w:rPr>
        <w:t>该参数为临时文件的存放目录</w:t>
      </w:r>
    </w:p>
    <w:p>
      <w:pPr>
        <w:ind w:left="720" w:leftChars="0" w:firstLine="720" w:firstLineChars="0"/>
        <w:rPr>
          <w:rFonts w:hint="eastAsia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char*  ftpIp：FTP服务器IP</w:t>
      </w:r>
    </w:p>
    <w:p>
      <w:pPr>
        <w:ind w:left="720" w:leftChars="0" w:firstLine="720" w:firstLineChars="0"/>
        <w:rPr>
          <w:rFonts w:hint="eastAsia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short ftpPort：FTP服务器端口</w:t>
      </w:r>
    </w:p>
    <w:p>
      <w:pPr>
        <w:ind w:left="720" w:leftChars="0" w:firstLine="720" w:firstLineChars="0"/>
        <w:rPr>
          <w:rFonts w:hint="eastAsia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char* ftpUser：FTP服务器用户名</w:t>
      </w:r>
    </w:p>
    <w:p>
      <w:pPr>
        <w:ind w:left="720" w:leftChars="0" w:firstLine="720" w:firstLineChars="0"/>
        <w:rPr>
          <w:rFonts w:hint="eastAsia" w:asciiTheme="minorHAnsi" w:hAnsiTheme="minorHAnsi"/>
        </w:rPr>
      </w:pPr>
      <w:r>
        <w:rPr>
          <w:rFonts w:hint="eastAsia" w:asciiTheme="minorHAnsi" w:hAnsiTheme="minorHAnsi"/>
          <w:lang w:val="en-US" w:eastAsia="zh-CN"/>
        </w:rPr>
        <w:t>char* ftppPwd：FTP服务器密码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*pErr：如果有错误，返回的错误号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发送节目到控制器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DWORD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_SendPrograms(</w:t>
      </w:r>
    </w:p>
    <w:p>
      <w:pPr>
        <w:ind w:left="1440" w:firstLine="720"/>
        <w:rPr>
          <w:rFonts w:asciiTheme="minorHAnsi" w:hAnsiTheme="minorHAnsi"/>
        </w:rPr>
      </w:pP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 xml:space="preserve">,unsigned char media,DWORD hPlaylist,LPCWSTR </w:t>
      </w:r>
      <w:r>
        <w:rPr>
          <w:rFonts w:hint="eastAsia" w:asciiTheme="minorHAnsi" w:hAnsiTheme="minorHAnsi"/>
          <w:lang w:val="en-US" w:eastAsia="zh-CN"/>
        </w:rPr>
        <w:tab/>
      </w:r>
      <w:r>
        <w:rPr>
          <w:rFonts w:asciiTheme="minorHAnsi" w:hAnsiTheme="minorHAnsi"/>
        </w:rPr>
        <w:t>szLocalTempDir,</w:t>
      </w:r>
      <w:r>
        <w:rPr>
          <w:rFonts w:hint="eastAsia" w:asciiTheme="minorHAnsi" w:hAnsiTheme="minorHAnsi"/>
          <w:lang w:val="en-US" w:eastAsia="zh-CN"/>
        </w:rPr>
        <w:t>char*  ftpIp,short ftpPort,char* ftpUser,char* ftppPwd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int *pErr);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_GetSendProcess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dwSendHand：发送句柄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int* total_percent：传出参数，当前发送的总进度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int* cur_percent：传出参数，当前文件发送的进度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发送指定节目时查看发送进度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_GetSendProcess(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>DWORD dwSendHand,int* total_percent,int* cur_percent);</w:t>
      </w: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_Get</w:t>
      </w:r>
      <w:r>
        <w:rPr>
          <w:rFonts w:hint="eastAsia"/>
          <w:lang w:val="en-US" w:eastAsia="zh-CN"/>
        </w:rPr>
        <w:t>Down</w:t>
      </w:r>
      <w:r>
        <w:rPr>
          <w:rFonts w:hint="eastAsia"/>
        </w:rPr>
        <w:t>Process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dwSendHand：发送句柄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 xml:space="preserve">int* </w:t>
      </w:r>
      <w:r>
        <w:rPr>
          <w:rFonts w:hint="eastAsia" w:asciiTheme="minorHAnsi" w:hAnsiTheme="minorHAnsi"/>
          <w:lang w:val="en-US" w:eastAsia="zh-CN"/>
        </w:rPr>
        <w:t>down</w:t>
      </w:r>
      <w:r>
        <w:rPr>
          <w:rFonts w:hint="eastAsia" w:asciiTheme="minorHAnsi" w:hAnsiTheme="minorHAnsi"/>
        </w:rPr>
        <w:t>_percent：传出参数，当前</w:t>
      </w:r>
      <w:r>
        <w:rPr>
          <w:rFonts w:hint="eastAsia" w:asciiTheme="minorHAnsi" w:hAnsiTheme="minorHAnsi"/>
          <w:lang w:val="en-US" w:eastAsia="zh-CN"/>
        </w:rPr>
        <w:t>文件下载</w:t>
      </w:r>
      <w:r>
        <w:rPr>
          <w:rFonts w:hint="eastAsia" w:asciiTheme="minorHAnsi" w:hAnsiTheme="minorHAnsi"/>
        </w:rPr>
        <w:t>的总进度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发送指定节目时查看发送进度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_GetSendProcess(</w:t>
      </w:r>
    </w:p>
    <w:p>
      <w:pPr>
        <w:ind w:left="144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DWORD dwSendHand,int* </w:t>
      </w:r>
      <w:r>
        <w:rPr>
          <w:rFonts w:hint="eastAsia" w:asciiTheme="minorHAnsi" w:hAnsiTheme="minorHAnsi"/>
          <w:lang w:val="en-US" w:eastAsia="zh-CN"/>
        </w:rPr>
        <w:t>down</w:t>
      </w:r>
      <w:r>
        <w:rPr>
          <w:rFonts w:asciiTheme="minorHAnsi" w:hAnsiTheme="minorHAnsi"/>
        </w:rPr>
        <w:t>_percent);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_CancelSend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dwSendHand：发送句柄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无论发送是否完成，结束发送节目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_CancelSend(DWORD dwSendHand);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_StopPlay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停止播放节目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_StopPlay(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_SetVolume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bVolume：音量值，0-100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设置音量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_SetVolume(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,BYTE bVolume);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_AdjustBrightness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BYTE mode：调整模式，0x00–手动调亮；0x01–定时调亮；</w:t>
      </w:r>
    </w:p>
    <w:p>
      <w:pPr>
        <w:ind w:left="144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0x02–默认调亮（需外接传感器），0x03–自动调亮（需外接传感器）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short* bright_table：亮度表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亮度表主要针非手工调亮，每30分钟一个值，所以一天48个值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bright_table[0]=00:00 – 00:29 间的亮度值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bright_table[1]=00:30 – 00:59 间的亮度值</w:t>
      </w:r>
    </w:p>
    <w:p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>......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bright_table[47]=23:30 – 23:59 间的亮度值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手动调亮可以将所有值设为相同，每个值范围0-255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设置亮度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_AdjustBrightness(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,BYTE mode,short* bright_table);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_SystemTimeCorrect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校正控制器时间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_TimeCorrect(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_OpenScreen</w:t>
      </w:r>
      <w:bookmarkStart w:id="71" w:name="_GoBack"/>
      <w:bookmarkEnd w:id="71"/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开屏幕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_OpenScreen(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_CloseScreen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关屏幕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_CloseScreen(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_SwitchOnTime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OnTm1：第一个时间段的开机时间，格式12:56:09</w:t>
      </w:r>
    </w:p>
    <w:p>
      <w:pPr>
        <w:rPr>
          <w:rFonts w:hint="eastAsia"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char* OffTm1：第一个时间段的关机时间，格式12:56:09</w:t>
      </w:r>
    </w:p>
    <w:p>
      <w:pPr>
        <w:ind w:left="2880" w:firstLine="720"/>
        <w:rPr>
          <w:rFonts w:hint="eastAsia" w:asciiTheme="minorHAnsi" w:hAnsiTheme="minorHAnsi"/>
        </w:rPr>
      </w:pPr>
      <w:r>
        <w:rPr>
          <w:rFonts w:hint="eastAsia" w:asciiTheme="minorHAnsi" w:hAnsiTheme="minorHAnsi"/>
          <w:lang w:val="en-US" w:eastAsia="zh-CN"/>
        </w:rPr>
        <w:t>....</w:t>
      </w:r>
    </w:p>
    <w:p>
      <w:pPr>
        <w:ind w:left="720" w:leftChars="0" w:firstLine="720" w:firstLineChars="0"/>
        <w:rPr>
          <w:rFonts w:hint="eastAsia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char*  ftpIp：FTP服务器IP</w:t>
      </w:r>
    </w:p>
    <w:p>
      <w:pPr>
        <w:ind w:left="720" w:leftChars="0" w:firstLine="720" w:firstLineChars="0"/>
        <w:rPr>
          <w:rFonts w:hint="eastAsia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short ftpPort：FTP服务器端口</w:t>
      </w:r>
    </w:p>
    <w:p>
      <w:pPr>
        <w:ind w:left="720" w:leftChars="0" w:firstLine="720" w:firstLineChars="0"/>
        <w:rPr>
          <w:rFonts w:hint="eastAsia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char* ftpUser：FTP服务器用户名</w:t>
      </w:r>
    </w:p>
    <w:p>
      <w:pPr>
        <w:ind w:left="720" w:leftChars="0" w:firstLine="720" w:firstLineChars="0"/>
        <w:rPr>
          <w:rFonts w:hint="eastAsia" w:asciiTheme="minorHAnsi" w:hAnsiTheme="minorHAnsi"/>
        </w:rPr>
      </w:pPr>
      <w:r>
        <w:rPr>
          <w:rFonts w:hint="eastAsia" w:asciiTheme="minorHAnsi" w:hAnsiTheme="minorHAnsi"/>
          <w:lang w:val="en-US" w:eastAsia="zh-CN"/>
        </w:rPr>
        <w:t>char* ftppPwd：FTP服务器密码</w:t>
      </w:r>
    </w:p>
    <w:p>
      <w:pPr>
        <w:ind w:left="720" w:leftChars="0" w:firstLine="720" w:firstLineChars="0"/>
        <w:rPr>
          <w:rFonts w:hint="eastAsia" w:eastAsia="宋体" w:asciiTheme="minorHAnsi" w:hAnsiTheme="minorHAnsi"/>
          <w:lang w:val="en-US" w:eastAsia="zh-CN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设置定时关机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_SwitchOnTime(</w:t>
      </w:r>
    </w:p>
    <w:p>
      <w:pPr>
        <w:ind w:left="1440" w:firstLine="720"/>
        <w:rPr>
          <w:rFonts w:asciiTheme="minorHAnsi" w:hAnsiTheme="minorHAnsi"/>
        </w:rPr>
      </w:pP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,char* OnTm1,char* OffTm1,char* OnTm2,char* OffTm2,</w:t>
      </w:r>
    </w:p>
    <w:p>
      <w:pPr>
        <w:ind w:left="1440" w:firstLine="720"/>
        <w:rPr>
          <w:rFonts w:hint="eastAsia" w:asciiTheme="minorHAnsi" w:hAnsiTheme="minorHAnsi"/>
          <w:lang w:val="en-US" w:eastAsia="zh-CN"/>
        </w:rPr>
      </w:pPr>
      <w:r>
        <w:rPr>
          <w:rFonts w:asciiTheme="minorHAnsi" w:hAnsiTheme="minorHAnsi"/>
        </w:rPr>
        <w:t>char* OnTm3,char* OffTm3,char* OnTm4,char* OffTm4</w:t>
      </w:r>
      <w:r>
        <w:rPr>
          <w:rFonts w:hint="eastAsia" w:asciiTheme="minorHAnsi" w:hAnsiTheme="minorHAnsi"/>
          <w:lang w:val="en-US" w:eastAsia="zh-CN"/>
        </w:rPr>
        <w:t>,char*  ftpIp,</w:t>
      </w:r>
    </w:p>
    <w:p>
      <w:pPr>
        <w:ind w:left="1440" w:firstLine="720"/>
        <w:rPr>
          <w:rFonts w:asciiTheme="minorHAnsi" w:hAnsiTheme="minorHAnsi"/>
        </w:rPr>
      </w:pPr>
      <w:r>
        <w:rPr>
          <w:rFonts w:hint="eastAsia" w:asciiTheme="minorHAnsi" w:hAnsiTheme="minorHAnsi"/>
          <w:lang w:val="en-US" w:eastAsia="zh-CN"/>
        </w:rPr>
        <w:t>short ftpPort,char* ftpUser,char* ftppPwd</w:t>
      </w:r>
      <w:r>
        <w:rPr>
          <w:rFonts w:asciiTheme="minorHAnsi" w:hAnsiTheme="minorHAnsi"/>
        </w:rPr>
        <w:t>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_Update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LPCWSTR strMd5File：固件文件之一，固件的描述文件</w:t>
      </w:r>
    </w:p>
    <w:p>
      <w:pPr>
        <w:ind w:left="720" w:leftChars="0" w:firstLine="720" w:firstLineChars="0"/>
        <w:rPr>
          <w:rFonts w:hint="eastAsia" w:asciiTheme="minorHAnsi" w:hAnsiTheme="minorHAnsi"/>
        </w:rPr>
      </w:pPr>
      <w:r>
        <w:rPr>
          <w:rFonts w:hint="eastAsia" w:asciiTheme="minorHAnsi" w:hAnsiTheme="minorHAnsi"/>
        </w:rPr>
        <w:t>LPCWSTR strUpdateFile：固件文件之一，固件文件</w:t>
      </w:r>
    </w:p>
    <w:p>
      <w:pPr>
        <w:ind w:left="720" w:leftChars="0" w:firstLine="720" w:firstLineChars="0"/>
        <w:rPr>
          <w:rFonts w:hint="eastAsia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char*  ftpIp：FTP服务器IP</w:t>
      </w:r>
    </w:p>
    <w:p>
      <w:pPr>
        <w:ind w:left="720" w:leftChars="0" w:firstLine="720" w:firstLineChars="0"/>
        <w:rPr>
          <w:rFonts w:hint="eastAsia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short ftpPort：FTP服务器端口</w:t>
      </w:r>
    </w:p>
    <w:p>
      <w:pPr>
        <w:ind w:left="720" w:leftChars="0" w:firstLine="720" w:firstLineChars="0"/>
        <w:rPr>
          <w:rFonts w:hint="eastAsia" w:asciiTheme="minorHAnsi" w:hAnsiTheme="minorHAnsi"/>
          <w:lang w:val="en-US" w:eastAsia="zh-CN"/>
        </w:rPr>
      </w:pPr>
      <w:r>
        <w:rPr>
          <w:rFonts w:hint="eastAsia" w:asciiTheme="minorHAnsi" w:hAnsiTheme="minorHAnsi"/>
          <w:lang w:val="en-US" w:eastAsia="zh-CN"/>
        </w:rPr>
        <w:t>char* ftpUser：FTP服务器用户名</w:t>
      </w:r>
    </w:p>
    <w:p>
      <w:pPr>
        <w:ind w:left="720" w:leftChars="0" w:firstLine="720" w:firstLineChars="0"/>
        <w:rPr>
          <w:rFonts w:hint="eastAsia" w:asciiTheme="minorHAnsi" w:hAnsiTheme="minorHAnsi"/>
        </w:rPr>
      </w:pPr>
      <w:r>
        <w:rPr>
          <w:rFonts w:hint="eastAsia" w:asciiTheme="minorHAnsi" w:hAnsiTheme="minorHAnsi"/>
          <w:lang w:val="en-US" w:eastAsia="zh-CN"/>
        </w:rPr>
        <w:t>char* ftppPwd：FTP服务器密码</w:t>
      </w:r>
    </w:p>
    <w:p>
      <w:pPr>
        <w:rPr>
          <w:rFonts w:asciiTheme="minorHAnsi" w:hAnsiTheme="minorHAnsi"/>
        </w:rPr>
      </w:pP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升级控制器的固件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_Update(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 xml:space="preserve">,LPCWSTR strMd5File,LPCWSTR </w:t>
      </w:r>
      <w:r>
        <w:rPr>
          <w:rFonts w:hint="eastAsia" w:asciiTheme="minorHAnsi" w:hAnsiTheme="minorHAnsi"/>
          <w:lang w:val="en-US" w:eastAsia="zh-CN"/>
        </w:rPr>
        <w:tab/>
      </w:r>
      <w:r>
        <w:rPr>
          <w:rFonts w:hint="eastAsia" w:asciiTheme="minorHAnsi" w:hAnsiTheme="minorHAnsi"/>
          <w:lang w:val="en-US" w:eastAsia="zh-CN"/>
        </w:rPr>
        <w:tab/>
      </w:r>
      <w:r>
        <w:rPr>
          <w:rFonts w:hint="eastAsia" w:asciiTheme="minorHAnsi" w:hAnsiTheme="minorHAnsi"/>
          <w:lang w:val="en-US" w:eastAsia="zh-CN"/>
        </w:rPr>
        <w:tab/>
      </w:r>
      <w:r>
        <w:rPr>
          <w:rFonts w:hint="eastAsia" w:asciiTheme="minorHAnsi" w:hAnsiTheme="minorHAnsi"/>
          <w:lang w:val="en-US" w:eastAsia="zh-CN"/>
        </w:rPr>
        <w:tab/>
      </w:r>
      <w:r>
        <w:rPr>
          <w:rFonts w:asciiTheme="minorHAnsi" w:hAnsiTheme="minorHAnsi"/>
        </w:rPr>
        <w:t>strUpdateFile</w:t>
      </w:r>
      <w:r>
        <w:rPr>
          <w:rFonts w:hint="eastAsia" w:asciiTheme="minorHAnsi" w:hAnsiTheme="minorHAnsi"/>
          <w:lang w:val="en-US" w:eastAsia="zh-CN"/>
        </w:rPr>
        <w:t>,char*  ftpIp,short ftpPort,char* ftpUser,char* ftppPwd</w:t>
      </w:r>
      <w:r>
        <w:rPr>
          <w:rFonts w:asciiTheme="minorHAnsi" w:hAnsiTheme="minorHAnsi"/>
        </w:rPr>
        <w:t>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_UpdateDynamicArea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DWORD hArea：区域句柄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更新动态区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_UpdateDynamicArea(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,DWORD hArea);</w:t>
      </w:r>
    </w:p>
    <w:p>
      <w:pPr>
        <w:rPr>
          <w:rFonts w:asciiTheme="minorHAnsi" w:hAnsiTheme="minorHAnsi"/>
        </w:rPr>
      </w:pP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_RemoveDynamicArea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AreaId：动态区域编号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删除控制器上的动态区域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_RemoveDynamicArea(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,int AreaId);</w:t>
      </w: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</w:t>
      </w:r>
      <w:r>
        <w:rPr>
          <w:rFonts w:hint="eastAsia"/>
          <w:lang w:val="en-US" w:eastAsia="zh-CN"/>
        </w:rPr>
        <w:t>Sa</w:t>
      </w:r>
      <w:r>
        <w:rPr>
          <w:rFonts w:hint="eastAsia"/>
        </w:rPr>
        <w:t>veDynamicArea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>int AreaId：动态区域编号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  <w:lang w:val="en-US" w:eastAsia="zh-CN"/>
        </w:rPr>
        <w:t>保存</w:t>
      </w:r>
      <w:r>
        <w:rPr>
          <w:rFonts w:hint="eastAsia" w:asciiTheme="minorHAnsi" w:hAnsiTheme="minorHAnsi"/>
        </w:rPr>
        <w:t>控制器上的动态区域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_RemoveDynamicArea(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,int AreaId);</w:t>
      </w:r>
    </w:p>
    <w:p>
      <w:pPr>
        <w:pStyle w:val="4"/>
      </w:pPr>
      <w:r>
        <w:rPr>
          <w:rFonts w:hint="eastAsia"/>
          <w:lang w:val="en-US" w:eastAsia="zh-CN"/>
        </w:rPr>
        <w:t>Server</w:t>
      </w:r>
      <w:r>
        <w:rPr>
          <w:rFonts w:hint="eastAsia"/>
        </w:rPr>
        <w:t>_</w:t>
      </w:r>
      <w:r>
        <w:rPr>
          <w:rFonts w:hint="eastAsia"/>
          <w:lang w:val="en-US" w:eastAsia="zh-CN"/>
        </w:rPr>
        <w:t>Del</w:t>
      </w:r>
      <w:r>
        <w:rPr>
          <w:rFonts w:hint="eastAsia"/>
        </w:rPr>
        <w:t>DynamicArea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返回值：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成功返回0；失败返回错误号</w:t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  <w:b/>
        </w:rPr>
        <w:t>参数：</w:t>
      </w:r>
      <w:r>
        <w:rPr>
          <w:rFonts w:hint="eastAsia" w:asciiTheme="minorHAnsi" w:hAnsiTheme="minorHAnsi"/>
        </w:rPr>
        <w:tab/>
      </w:r>
    </w:p>
    <w:p>
      <w:pPr>
        <w:rPr>
          <w:rFonts w:asciiTheme="minorHAnsi" w:hAnsiTheme="minorHAnsi"/>
        </w:rPr>
      </w:pPr>
      <w:r>
        <w:rPr>
          <w:rFonts w:hint="eastAsia" w:asciiTheme="minorHAnsi" w:hAnsiTheme="minorHAnsi"/>
        </w:rPr>
        <w:tab/>
      </w:r>
      <w:r>
        <w:rPr>
          <w:rFonts w:hint="eastAsia" w:asciiTheme="minorHAnsi" w:hAnsiTheme="minorHAnsi"/>
        </w:rPr>
        <w:tab/>
      </w:r>
      <w:r>
        <w:rPr>
          <w:rFonts w:hint="eastAsia"/>
        </w:rPr>
        <w:t xml:space="preserve">unsigned </w:t>
      </w:r>
      <w:r>
        <w:rPr>
          <w:rFonts w:hint="eastAsia"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hint="eastAsia" w:asciiTheme="minorHAnsi" w:hAnsiTheme="minorHAnsi"/>
        </w:rPr>
        <w:t>：控制器</w:t>
      </w:r>
      <w:r>
        <w:rPr>
          <w:rFonts w:hint="eastAsia" w:asciiTheme="minorHAnsi" w:hAnsiTheme="minorHAnsi"/>
          <w:lang w:val="en-US" w:eastAsia="zh-CN"/>
        </w:rPr>
        <w:t>唯一ID</w:t>
      </w:r>
    </w:p>
    <w:p>
      <w:pPr>
        <w:rPr>
          <w:rFonts w:asciiTheme="minorHAnsi" w:hAnsiTheme="minorHAnsi"/>
          <w:b/>
        </w:rPr>
      </w:pPr>
      <w:r>
        <w:rPr>
          <w:rFonts w:hint="eastAsia" w:asciiTheme="minorHAnsi" w:hAnsiTheme="minorHAnsi"/>
          <w:b/>
        </w:rPr>
        <w:t>说明：</w:t>
      </w:r>
    </w:p>
    <w:p>
      <w:pPr>
        <w:ind w:left="720" w:firstLine="720"/>
        <w:rPr>
          <w:rFonts w:asciiTheme="minorHAnsi" w:hAnsiTheme="minorHAnsi"/>
        </w:rPr>
      </w:pPr>
      <w:r>
        <w:rPr>
          <w:rFonts w:hint="eastAsia" w:asciiTheme="minorHAnsi" w:hAnsiTheme="minorHAnsi"/>
        </w:rPr>
        <w:t>删除控制器上</w:t>
      </w:r>
      <w:r>
        <w:rPr>
          <w:rFonts w:hint="eastAsia" w:asciiTheme="minorHAnsi" w:hAnsiTheme="minorHAnsi"/>
          <w:lang w:val="en-US" w:eastAsia="zh-CN"/>
        </w:rPr>
        <w:t>保存</w:t>
      </w:r>
      <w:r>
        <w:rPr>
          <w:rFonts w:hint="eastAsia" w:asciiTheme="minorHAnsi" w:hAnsiTheme="minorHAnsi"/>
        </w:rPr>
        <w:t>的动态区域</w:t>
      </w:r>
    </w:p>
    <w:p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函数：</w:t>
      </w:r>
    </w:p>
    <w:p>
      <w:pPr>
        <w:ind w:left="720" w:firstLine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int WINAPI </w:t>
      </w:r>
      <w:r>
        <w:rPr>
          <w:rFonts w:hint="eastAsia"/>
          <w:lang w:val="en-US" w:eastAsia="zh-CN"/>
        </w:rPr>
        <w:t>Server</w:t>
      </w:r>
      <w:r>
        <w:rPr>
          <w:rFonts w:asciiTheme="minorHAnsi" w:hAnsiTheme="minorHAnsi"/>
        </w:rPr>
        <w:t>_RemoveDynamicArea(</w:t>
      </w:r>
      <w:r>
        <w:rPr>
          <w:rFonts w:hint="eastAsia"/>
        </w:rPr>
        <w:t xml:space="preserve">unsigned </w:t>
      </w:r>
      <w:r>
        <w:rPr>
          <w:rFonts w:asciiTheme="minorHAnsi" w:hAnsiTheme="minorHAnsi"/>
        </w:rPr>
        <w:t xml:space="preserve">char* </w:t>
      </w:r>
      <w:r>
        <w:rPr>
          <w:rFonts w:hint="eastAsia" w:asciiTheme="minorHAnsi" w:hAnsiTheme="minorHAnsi"/>
          <w:lang w:val="en-US" w:eastAsia="zh-CN"/>
        </w:rPr>
        <w:t>PID</w:t>
      </w:r>
      <w:r>
        <w:rPr>
          <w:rFonts w:asciiTheme="minorHAnsi" w:hAnsiTheme="minorHAnsi"/>
        </w:rPr>
        <w:t>;</w:t>
      </w:r>
    </w:p>
    <w:p>
      <w:pPr>
        <w:rPr>
          <w:rFonts w:asciiTheme="minorHAnsi" w:hAnsiTheme="minorHAnsi"/>
        </w:rPr>
      </w:pP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20"/>
      <w:tblW w:w="8870" w:type="dxa"/>
      <w:tblInd w:w="0" w:type="dxa"/>
      <w:tblLayout w:type="fixed"/>
      <w:tblCellMar>
        <w:top w:w="72" w:type="dxa"/>
        <w:left w:w="115" w:type="dxa"/>
        <w:bottom w:w="72" w:type="dxa"/>
        <w:right w:w="115" w:type="dxa"/>
      </w:tblCellMar>
    </w:tblPr>
    <w:tblGrid>
      <w:gridCol w:w="7983"/>
      <w:gridCol w:w="887"/>
    </w:tblGrid>
    <w:tr>
      <w:tblPrEx>
        <w:tblLayout w:type="fixed"/>
        <w:tblCellMar>
          <w:top w:w="72" w:type="dxa"/>
          <w:left w:w="115" w:type="dxa"/>
          <w:bottom w:w="72" w:type="dxa"/>
          <w:right w:w="115" w:type="dxa"/>
        </w:tblCellMar>
      </w:tblPrEx>
      <w:tc>
        <w:tcPr>
          <w:tcW w:w="7983" w:type="dxa"/>
          <w:tcBorders>
            <w:top w:val="single" w:color="000000" w:sz="4" w:space="0"/>
          </w:tcBorders>
        </w:tcPr>
        <w:p>
          <w:pPr>
            <w:pStyle w:val="14"/>
            <w:wordWrap w:val="0"/>
            <w:jc w:val="right"/>
          </w:pPr>
          <w:r>
            <w:rPr>
              <w:rFonts w:hint="eastAsia"/>
              <w:lang w:val="zh-CN"/>
            </w:rPr>
            <w:t>上</w:t>
          </w:r>
          <w:r>
            <w:rPr>
              <w:lang w:val="zh-CN"/>
            </w:rPr>
            <w:t>海仰邦科技</w:t>
          </w:r>
          <w:r>
            <w:rPr>
              <w:rFonts w:hint="eastAsia"/>
              <w:lang w:val="zh-CN"/>
            </w:rPr>
            <w:t>股份</w:t>
          </w:r>
          <w:r>
            <w:rPr>
              <w:lang w:val="zh-CN"/>
            </w:rPr>
            <w:t>有限公司</w:t>
          </w:r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 xml:space="preserve">| </w:t>
          </w:r>
          <w:sdt>
            <w:sdtPr>
              <w:rPr>
                <w:rFonts w:ascii="黑体" w:hAnsi="黑体" w:eastAsia="黑体"/>
                <w:lang w:val="zh-CN"/>
              </w:rPr>
              <w:alias w:val="标题"/>
              <w:id w:val="25573060"/>
    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rFonts w:hint="eastAsia" w:ascii="黑体" w:hAnsi="黑体" w:eastAsia="黑体"/>
                <w:lang w:val="zh-CN"/>
              </w:rPr>
            </w:sdtEndPr>
            <w:sdtContent>
              <w:r>
                <w:rPr>
                  <w:rFonts w:hint="eastAsia" w:ascii="黑体" w:hAnsi="黑体" w:eastAsia="黑体"/>
                  <w:lang w:val="zh-CN"/>
                </w:rPr>
                <w:t>YQ系列控制器接口说明</w:t>
              </w:r>
            </w:sdtContent>
          </w:sdt>
          <w:r>
            <w:rPr>
              <w:rFonts w:hint="eastAsia"/>
            </w:rPr>
            <w:t xml:space="preserve"> </w:t>
          </w:r>
        </w:p>
      </w:tc>
      <w:tc>
        <w:tcPr>
          <w:tcW w:w="887" w:type="dxa"/>
          <w:tcBorders>
            <w:top w:val="single" w:color="000000" w:sz="4" w:space="0"/>
          </w:tcBorders>
          <w:shd w:val="clear" w:color="auto" w:fill="FFFFFF"/>
        </w:tcPr>
        <w:p>
          <w:pPr>
            <w:pStyle w:val="15"/>
            <w:rPr>
              <w:rFonts w:ascii="微软雅黑" w:hAnsi="微软雅黑" w:eastAsia="微软雅黑"/>
              <w:b/>
            </w:rPr>
          </w:pPr>
          <w:r>
            <w:rPr>
              <w:rFonts w:hint="eastAsia" w:ascii="微软雅黑" w:hAnsi="微软雅黑" w:eastAsia="微软雅黑"/>
              <w:b/>
            </w:rPr>
            <w:t xml:space="preserve">- </w:t>
          </w:r>
          <w:r>
            <w:rPr>
              <w:rFonts w:ascii="微软雅黑" w:hAnsi="微软雅黑" w:eastAsia="微软雅黑"/>
              <w:b/>
            </w:rPr>
            <w:fldChar w:fldCharType="begin"/>
          </w:r>
          <w:r>
            <w:rPr>
              <w:rFonts w:ascii="微软雅黑" w:hAnsi="微软雅黑" w:eastAsia="微软雅黑"/>
              <w:b/>
            </w:rPr>
            <w:instrText xml:space="preserve"> PAGE   \* MERGEFORMAT </w:instrText>
          </w:r>
          <w:r>
            <w:rPr>
              <w:rFonts w:ascii="微软雅黑" w:hAnsi="微软雅黑" w:eastAsia="微软雅黑"/>
              <w:b/>
            </w:rPr>
            <w:fldChar w:fldCharType="separate"/>
          </w:r>
          <w:r>
            <w:rPr>
              <w:rFonts w:ascii="微软雅黑" w:hAnsi="微软雅黑" w:eastAsia="微软雅黑"/>
              <w:b/>
              <w:lang w:val="zh-CN"/>
            </w:rPr>
            <w:t>31</w:t>
          </w:r>
          <w:r>
            <w:rPr>
              <w:rFonts w:ascii="微软雅黑" w:hAnsi="微软雅黑" w:eastAsia="微软雅黑"/>
              <w:b/>
            </w:rPr>
            <w:fldChar w:fldCharType="end"/>
          </w:r>
          <w:r>
            <w:rPr>
              <w:rFonts w:hint="eastAsia" w:ascii="微软雅黑" w:hAnsi="微软雅黑" w:eastAsia="微软雅黑"/>
              <w:b/>
            </w:rPr>
            <w:t xml:space="preserve"> -</w:t>
          </w:r>
        </w:p>
      </w:tc>
    </w:tr>
  </w:tbl>
  <w:p>
    <w:pPr>
      <w:pStyle w:val="1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tabs>
        <w:tab w:val="clear" w:pos="4153"/>
      </w:tabs>
      <w:jc w:val="both"/>
    </w:pPr>
    <w:r>
      <w:rPr>
        <w:rFonts w:hint="eastAsia"/>
      </w:rPr>
      <w:t>文档内部编号</w:t>
    </w:r>
    <w:r>
      <w:tab/>
    </w:r>
    <w:r>
      <w:drawing>
        <wp:inline distT="0" distB="0" distL="0" distR="0">
          <wp:extent cx="1209675" cy="314325"/>
          <wp:effectExtent l="19050" t="0" r="9525" b="0"/>
          <wp:docPr id="1" name="图片 0" descr="onbon_logo_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onbon_logo_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09675" cy="3143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FFFFFFFB"/>
    <w:lvl w:ilvl="0" w:tentative="0">
      <w:start w:val="1"/>
      <w:numFmt w:val="decimal"/>
      <w:pStyle w:val="2"/>
      <w:lvlText w:val="%1."/>
      <w:legacy w:legacy="1" w:legacySpace="144" w:legacyIndent="113"/>
      <w:lvlJc w:val="left"/>
      <w:pPr>
        <w:ind w:left="113" w:hanging="113"/>
      </w:pPr>
    </w:lvl>
    <w:lvl w:ilvl="1" w:tentative="0">
      <w:start w:val="1"/>
      <w:numFmt w:val="decimal"/>
      <w:pStyle w:val="3"/>
      <w:lvlText w:val="%1.%2"/>
      <w:legacy w:legacy="1" w:legacySpace="144" w:legacyIndent="113"/>
      <w:lvlJc w:val="left"/>
    </w:lvl>
    <w:lvl w:ilvl="2" w:tentative="0">
      <w:start w:val="1"/>
      <w:numFmt w:val="decimal"/>
      <w:pStyle w:val="4"/>
      <w:lvlText w:val="%1.%2.%3"/>
      <w:legacy w:legacy="1" w:legacySpace="144" w:legacyIndent="113"/>
      <w:lvlJc w:val="left"/>
    </w:lvl>
    <w:lvl w:ilvl="3" w:tentative="0">
      <w:start w:val="1"/>
      <w:numFmt w:val="decimal"/>
      <w:pStyle w:val="5"/>
      <w:lvlText w:val="%1.%2.%3.%4"/>
      <w:legacy w:legacy="1" w:legacySpace="144" w:legacyIndent="113"/>
      <w:lvlJc w:val="left"/>
    </w:lvl>
    <w:lvl w:ilvl="4" w:tentative="0">
      <w:start w:val="1"/>
      <w:numFmt w:val="decimal"/>
      <w:pStyle w:val="6"/>
      <w:lvlText w:val="%1.%2.%3.%4.%5"/>
      <w:legacy w:legacy="1" w:legacySpace="144" w:legacyIndent="113"/>
      <w:lvlJc w:val="left"/>
    </w:lvl>
    <w:lvl w:ilvl="5" w:tentative="0">
      <w:start w:val="1"/>
      <w:numFmt w:val="decimal"/>
      <w:pStyle w:val="7"/>
      <w:lvlText w:val="%1.%2.%3.%4.%5.%6"/>
      <w:legacy w:legacy="1" w:legacySpace="144" w:legacyIndent="0"/>
      <w:lvlJc w:val="left"/>
    </w:lvl>
    <w:lvl w:ilvl="6" w:tentative="0">
      <w:start w:val="1"/>
      <w:numFmt w:val="decimal"/>
      <w:pStyle w:val="8"/>
      <w:lvlText w:val="%1.%2.%3.%4.%5.%6.%7"/>
      <w:legacy w:legacy="1" w:legacySpace="144" w:legacyIndent="0"/>
      <w:lvlJc w:val="left"/>
    </w:lvl>
    <w:lvl w:ilvl="7" w:tentative="0">
      <w:start w:val="1"/>
      <w:numFmt w:val="decimal"/>
      <w:pStyle w:val="9"/>
      <w:lvlText w:val="%1.%2.%3.%4.%5.%6.%7.%8"/>
      <w:legacy w:legacy="1" w:legacySpace="144" w:legacyIndent="0"/>
      <w:lvlJc w:val="left"/>
    </w:lvl>
    <w:lvl w:ilvl="8" w:tentative="0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>
    <w:nsid w:val="03D37485"/>
    <w:multiLevelType w:val="multilevel"/>
    <w:tmpl w:val="03D37485"/>
    <w:lvl w:ilvl="0" w:tentative="0">
      <w:start w:val="1"/>
      <w:numFmt w:val="bullet"/>
      <w:lvlText w:val=""/>
      <w:lvlJc w:val="left"/>
      <w:pPr>
        <w:ind w:left="8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80" w:hanging="420"/>
      </w:pPr>
      <w:rPr>
        <w:rFonts w:hint="default" w:ascii="Wingdings" w:hAnsi="Wingdings"/>
      </w:rPr>
    </w:lvl>
  </w:abstractNum>
  <w:abstractNum w:abstractNumId="2">
    <w:nsid w:val="630F127F"/>
    <w:multiLevelType w:val="multilevel"/>
    <w:tmpl w:val="630F12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PersonalInformation/>
  <w:bordersDoNotSurroundHeader w:val="1"/>
  <w:bordersDoNotSurroundFooter w:val="1"/>
  <w:hideSpellingErrors/>
  <w:documentProtection w:enforcement="0"/>
  <w:defaultTabStop w:val="720"/>
  <w:drawingGridHorizontalSpacing w:val="100"/>
  <w:displayHorizont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0DE"/>
    <w:rsid w:val="00000DAA"/>
    <w:rsid w:val="00001A2B"/>
    <w:rsid w:val="00001D43"/>
    <w:rsid w:val="000043ED"/>
    <w:rsid w:val="00004B48"/>
    <w:rsid w:val="000051D4"/>
    <w:rsid w:val="00013233"/>
    <w:rsid w:val="000141CD"/>
    <w:rsid w:val="00015812"/>
    <w:rsid w:val="0002019C"/>
    <w:rsid w:val="00020CE6"/>
    <w:rsid w:val="0002386F"/>
    <w:rsid w:val="000269B0"/>
    <w:rsid w:val="0003040C"/>
    <w:rsid w:val="00033909"/>
    <w:rsid w:val="000343D4"/>
    <w:rsid w:val="0003528C"/>
    <w:rsid w:val="00035983"/>
    <w:rsid w:val="0003676A"/>
    <w:rsid w:val="000413CC"/>
    <w:rsid w:val="000418E1"/>
    <w:rsid w:val="00042091"/>
    <w:rsid w:val="00042A01"/>
    <w:rsid w:val="00045C62"/>
    <w:rsid w:val="000463BB"/>
    <w:rsid w:val="000467A5"/>
    <w:rsid w:val="00047CBA"/>
    <w:rsid w:val="00047E06"/>
    <w:rsid w:val="00054566"/>
    <w:rsid w:val="00055D0F"/>
    <w:rsid w:val="00055F51"/>
    <w:rsid w:val="00060C90"/>
    <w:rsid w:val="000644D1"/>
    <w:rsid w:val="0007376A"/>
    <w:rsid w:val="00082AF7"/>
    <w:rsid w:val="00084823"/>
    <w:rsid w:val="000872F7"/>
    <w:rsid w:val="00087532"/>
    <w:rsid w:val="000879DF"/>
    <w:rsid w:val="0009261E"/>
    <w:rsid w:val="0009484C"/>
    <w:rsid w:val="000953A5"/>
    <w:rsid w:val="00095D38"/>
    <w:rsid w:val="000A15A5"/>
    <w:rsid w:val="000A41D0"/>
    <w:rsid w:val="000A7CB5"/>
    <w:rsid w:val="000A7E39"/>
    <w:rsid w:val="000A7FE9"/>
    <w:rsid w:val="000B26A5"/>
    <w:rsid w:val="000B6D89"/>
    <w:rsid w:val="000B774F"/>
    <w:rsid w:val="000C0880"/>
    <w:rsid w:val="000C1D31"/>
    <w:rsid w:val="000C635B"/>
    <w:rsid w:val="000C7C86"/>
    <w:rsid w:val="000D01F3"/>
    <w:rsid w:val="000D03E4"/>
    <w:rsid w:val="000D415B"/>
    <w:rsid w:val="000D4745"/>
    <w:rsid w:val="000D6369"/>
    <w:rsid w:val="000D7B88"/>
    <w:rsid w:val="000E1E14"/>
    <w:rsid w:val="000E6EA4"/>
    <w:rsid w:val="000F376A"/>
    <w:rsid w:val="000F401A"/>
    <w:rsid w:val="000F52D4"/>
    <w:rsid w:val="000F6033"/>
    <w:rsid w:val="00100FF2"/>
    <w:rsid w:val="00103C0C"/>
    <w:rsid w:val="00104818"/>
    <w:rsid w:val="001049BD"/>
    <w:rsid w:val="00105946"/>
    <w:rsid w:val="001079B5"/>
    <w:rsid w:val="00107AEE"/>
    <w:rsid w:val="001178CD"/>
    <w:rsid w:val="00122BB5"/>
    <w:rsid w:val="001245F3"/>
    <w:rsid w:val="00125E16"/>
    <w:rsid w:val="00130B49"/>
    <w:rsid w:val="0013265A"/>
    <w:rsid w:val="0013293E"/>
    <w:rsid w:val="001350F4"/>
    <w:rsid w:val="001544F3"/>
    <w:rsid w:val="00156BC6"/>
    <w:rsid w:val="00156EAB"/>
    <w:rsid w:val="00157568"/>
    <w:rsid w:val="00157B88"/>
    <w:rsid w:val="001615F3"/>
    <w:rsid w:val="00163209"/>
    <w:rsid w:val="00163EB9"/>
    <w:rsid w:val="0016479C"/>
    <w:rsid w:val="00164F4D"/>
    <w:rsid w:val="00165BFC"/>
    <w:rsid w:val="001661E6"/>
    <w:rsid w:val="00171F5E"/>
    <w:rsid w:val="001733EF"/>
    <w:rsid w:val="00176263"/>
    <w:rsid w:val="00177BE7"/>
    <w:rsid w:val="001846C8"/>
    <w:rsid w:val="001851F9"/>
    <w:rsid w:val="00192215"/>
    <w:rsid w:val="00193C88"/>
    <w:rsid w:val="00197931"/>
    <w:rsid w:val="001A3E09"/>
    <w:rsid w:val="001A5DB3"/>
    <w:rsid w:val="001A753A"/>
    <w:rsid w:val="001B1A25"/>
    <w:rsid w:val="001B534F"/>
    <w:rsid w:val="001B5414"/>
    <w:rsid w:val="001B7DB1"/>
    <w:rsid w:val="001C2DDA"/>
    <w:rsid w:val="001C6707"/>
    <w:rsid w:val="001D074A"/>
    <w:rsid w:val="001D3DC8"/>
    <w:rsid w:val="001D5E48"/>
    <w:rsid w:val="001D62C7"/>
    <w:rsid w:val="001D6AD2"/>
    <w:rsid w:val="001E4C95"/>
    <w:rsid w:val="001F0773"/>
    <w:rsid w:val="001F0EF2"/>
    <w:rsid w:val="001F206F"/>
    <w:rsid w:val="001F3F00"/>
    <w:rsid w:val="001F5D24"/>
    <w:rsid w:val="001F6613"/>
    <w:rsid w:val="001F6A6F"/>
    <w:rsid w:val="001F6DD1"/>
    <w:rsid w:val="001F7C60"/>
    <w:rsid w:val="0020145C"/>
    <w:rsid w:val="002024A1"/>
    <w:rsid w:val="00204B3B"/>
    <w:rsid w:val="00211158"/>
    <w:rsid w:val="002228DF"/>
    <w:rsid w:val="00231690"/>
    <w:rsid w:val="0023395D"/>
    <w:rsid w:val="00236D2E"/>
    <w:rsid w:val="00244674"/>
    <w:rsid w:val="00251E31"/>
    <w:rsid w:val="0025387B"/>
    <w:rsid w:val="00255D1D"/>
    <w:rsid w:val="00265762"/>
    <w:rsid w:val="00267692"/>
    <w:rsid w:val="002677BF"/>
    <w:rsid w:val="00267E34"/>
    <w:rsid w:val="00273AA1"/>
    <w:rsid w:val="00274508"/>
    <w:rsid w:val="00276141"/>
    <w:rsid w:val="0028189B"/>
    <w:rsid w:val="00284A2C"/>
    <w:rsid w:val="00290D75"/>
    <w:rsid w:val="00290D86"/>
    <w:rsid w:val="002966F2"/>
    <w:rsid w:val="0029677F"/>
    <w:rsid w:val="002A0EF2"/>
    <w:rsid w:val="002A1DDA"/>
    <w:rsid w:val="002A3111"/>
    <w:rsid w:val="002A39FD"/>
    <w:rsid w:val="002A59F3"/>
    <w:rsid w:val="002A7504"/>
    <w:rsid w:val="002B7717"/>
    <w:rsid w:val="002C087B"/>
    <w:rsid w:val="002C599C"/>
    <w:rsid w:val="002C63B1"/>
    <w:rsid w:val="002D3054"/>
    <w:rsid w:val="002D4BA3"/>
    <w:rsid w:val="002D4EA9"/>
    <w:rsid w:val="002E03A4"/>
    <w:rsid w:val="002E2E1F"/>
    <w:rsid w:val="002E55BB"/>
    <w:rsid w:val="002F0516"/>
    <w:rsid w:val="002F1224"/>
    <w:rsid w:val="002F1258"/>
    <w:rsid w:val="002F3C3B"/>
    <w:rsid w:val="003111A8"/>
    <w:rsid w:val="00315347"/>
    <w:rsid w:val="00315A8E"/>
    <w:rsid w:val="003271AB"/>
    <w:rsid w:val="0034367D"/>
    <w:rsid w:val="00350B00"/>
    <w:rsid w:val="00351E95"/>
    <w:rsid w:val="00352AA7"/>
    <w:rsid w:val="00361280"/>
    <w:rsid w:val="00362644"/>
    <w:rsid w:val="00364B52"/>
    <w:rsid w:val="0036720E"/>
    <w:rsid w:val="00380A6C"/>
    <w:rsid w:val="00382E38"/>
    <w:rsid w:val="0038339E"/>
    <w:rsid w:val="00384BF4"/>
    <w:rsid w:val="0039028B"/>
    <w:rsid w:val="00394757"/>
    <w:rsid w:val="003A1687"/>
    <w:rsid w:val="003A2C3D"/>
    <w:rsid w:val="003A3DC7"/>
    <w:rsid w:val="003A5441"/>
    <w:rsid w:val="003B203C"/>
    <w:rsid w:val="003B48A2"/>
    <w:rsid w:val="003B4B6F"/>
    <w:rsid w:val="003B6C5E"/>
    <w:rsid w:val="003C0305"/>
    <w:rsid w:val="003C0312"/>
    <w:rsid w:val="003C053D"/>
    <w:rsid w:val="003C3B30"/>
    <w:rsid w:val="003C4BDA"/>
    <w:rsid w:val="003C524F"/>
    <w:rsid w:val="003C6444"/>
    <w:rsid w:val="003C7C28"/>
    <w:rsid w:val="003D2F20"/>
    <w:rsid w:val="003D2F65"/>
    <w:rsid w:val="003E6978"/>
    <w:rsid w:val="004004D3"/>
    <w:rsid w:val="00400541"/>
    <w:rsid w:val="00401A17"/>
    <w:rsid w:val="00404CE5"/>
    <w:rsid w:val="004069B8"/>
    <w:rsid w:val="0041064D"/>
    <w:rsid w:val="00411AEF"/>
    <w:rsid w:val="00413D1D"/>
    <w:rsid w:val="00413E1C"/>
    <w:rsid w:val="0041491D"/>
    <w:rsid w:val="004154A3"/>
    <w:rsid w:val="00415A3E"/>
    <w:rsid w:val="00425EAC"/>
    <w:rsid w:val="00427A59"/>
    <w:rsid w:val="00430F3B"/>
    <w:rsid w:val="0043161F"/>
    <w:rsid w:val="00431A37"/>
    <w:rsid w:val="004419EE"/>
    <w:rsid w:val="00442078"/>
    <w:rsid w:val="00442A45"/>
    <w:rsid w:val="00445206"/>
    <w:rsid w:val="00446A11"/>
    <w:rsid w:val="0044773E"/>
    <w:rsid w:val="004503F4"/>
    <w:rsid w:val="00456BD3"/>
    <w:rsid w:val="00457A69"/>
    <w:rsid w:val="004605CB"/>
    <w:rsid w:val="00466134"/>
    <w:rsid w:val="004802C8"/>
    <w:rsid w:val="00485D5F"/>
    <w:rsid w:val="004871E0"/>
    <w:rsid w:val="00487DDC"/>
    <w:rsid w:val="0049260B"/>
    <w:rsid w:val="00495F30"/>
    <w:rsid w:val="004A0CC1"/>
    <w:rsid w:val="004A4F2A"/>
    <w:rsid w:val="004B2DF0"/>
    <w:rsid w:val="004B4987"/>
    <w:rsid w:val="004B7399"/>
    <w:rsid w:val="004C1A6C"/>
    <w:rsid w:val="004C4511"/>
    <w:rsid w:val="004C76B5"/>
    <w:rsid w:val="004D32AB"/>
    <w:rsid w:val="004D3D77"/>
    <w:rsid w:val="004D59D6"/>
    <w:rsid w:val="004D6432"/>
    <w:rsid w:val="004E0B1E"/>
    <w:rsid w:val="004E13DE"/>
    <w:rsid w:val="004E3849"/>
    <w:rsid w:val="004E413E"/>
    <w:rsid w:val="004E7499"/>
    <w:rsid w:val="004E75C9"/>
    <w:rsid w:val="004F43CC"/>
    <w:rsid w:val="004F7326"/>
    <w:rsid w:val="00502193"/>
    <w:rsid w:val="00504639"/>
    <w:rsid w:val="005065C2"/>
    <w:rsid w:val="005112FE"/>
    <w:rsid w:val="00514423"/>
    <w:rsid w:val="005144DD"/>
    <w:rsid w:val="00517DED"/>
    <w:rsid w:val="00525E74"/>
    <w:rsid w:val="00526630"/>
    <w:rsid w:val="00527981"/>
    <w:rsid w:val="005305E9"/>
    <w:rsid w:val="005306E8"/>
    <w:rsid w:val="005351A0"/>
    <w:rsid w:val="00536B6C"/>
    <w:rsid w:val="0054016A"/>
    <w:rsid w:val="00540A0C"/>
    <w:rsid w:val="00544047"/>
    <w:rsid w:val="00547C65"/>
    <w:rsid w:val="005528D8"/>
    <w:rsid w:val="00564327"/>
    <w:rsid w:val="00567E0F"/>
    <w:rsid w:val="00571815"/>
    <w:rsid w:val="00573C94"/>
    <w:rsid w:val="00575AD1"/>
    <w:rsid w:val="005813F9"/>
    <w:rsid w:val="00586A5F"/>
    <w:rsid w:val="00586ED7"/>
    <w:rsid w:val="00587E88"/>
    <w:rsid w:val="00590035"/>
    <w:rsid w:val="00592543"/>
    <w:rsid w:val="005A02DB"/>
    <w:rsid w:val="005A5411"/>
    <w:rsid w:val="005A5FCE"/>
    <w:rsid w:val="005B0970"/>
    <w:rsid w:val="005B116B"/>
    <w:rsid w:val="005B3295"/>
    <w:rsid w:val="005B4003"/>
    <w:rsid w:val="005C0C6F"/>
    <w:rsid w:val="005C75AC"/>
    <w:rsid w:val="005D3E79"/>
    <w:rsid w:val="005D6B82"/>
    <w:rsid w:val="005E1AD6"/>
    <w:rsid w:val="005E30F3"/>
    <w:rsid w:val="005E67C8"/>
    <w:rsid w:val="005F23B5"/>
    <w:rsid w:val="005F4A03"/>
    <w:rsid w:val="005F5AB5"/>
    <w:rsid w:val="005F7FBE"/>
    <w:rsid w:val="006033EC"/>
    <w:rsid w:val="00605395"/>
    <w:rsid w:val="00610648"/>
    <w:rsid w:val="00610ADD"/>
    <w:rsid w:val="0061353C"/>
    <w:rsid w:val="00614630"/>
    <w:rsid w:val="00615ECE"/>
    <w:rsid w:val="00623D67"/>
    <w:rsid w:val="006258DE"/>
    <w:rsid w:val="00634561"/>
    <w:rsid w:val="006363B2"/>
    <w:rsid w:val="00640701"/>
    <w:rsid w:val="00641D5D"/>
    <w:rsid w:val="00641D9B"/>
    <w:rsid w:val="00645576"/>
    <w:rsid w:val="006501BA"/>
    <w:rsid w:val="00650428"/>
    <w:rsid w:val="00652672"/>
    <w:rsid w:val="00652676"/>
    <w:rsid w:val="006531C0"/>
    <w:rsid w:val="006559CB"/>
    <w:rsid w:val="00655DA5"/>
    <w:rsid w:val="0065742A"/>
    <w:rsid w:val="00657484"/>
    <w:rsid w:val="00661E06"/>
    <w:rsid w:val="00662668"/>
    <w:rsid w:val="00662EEF"/>
    <w:rsid w:val="0066441F"/>
    <w:rsid w:val="00670445"/>
    <w:rsid w:val="00670F21"/>
    <w:rsid w:val="00672151"/>
    <w:rsid w:val="0067341E"/>
    <w:rsid w:val="00673A57"/>
    <w:rsid w:val="00686981"/>
    <w:rsid w:val="00686A72"/>
    <w:rsid w:val="006927BF"/>
    <w:rsid w:val="00692E4E"/>
    <w:rsid w:val="006A597F"/>
    <w:rsid w:val="006B5C4B"/>
    <w:rsid w:val="006B6676"/>
    <w:rsid w:val="006B79AE"/>
    <w:rsid w:val="006C0B62"/>
    <w:rsid w:val="006C0CC4"/>
    <w:rsid w:val="006C1495"/>
    <w:rsid w:val="006C4486"/>
    <w:rsid w:val="006C6BB4"/>
    <w:rsid w:val="006D7D86"/>
    <w:rsid w:val="006E0303"/>
    <w:rsid w:val="006E1F16"/>
    <w:rsid w:val="006E2B03"/>
    <w:rsid w:val="006E2E1C"/>
    <w:rsid w:val="006E3754"/>
    <w:rsid w:val="006E3DC4"/>
    <w:rsid w:val="006E681D"/>
    <w:rsid w:val="006F10EE"/>
    <w:rsid w:val="006F1765"/>
    <w:rsid w:val="006F376E"/>
    <w:rsid w:val="006F4480"/>
    <w:rsid w:val="006F4BAB"/>
    <w:rsid w:val="006F7BF7"/>
    <w:rsid w:val="0070565C"/>
    <w:rsid w:val="0071078C"/>
    <w:rsid w:val="00713E0B"/>
    <w:rsid w:val="00715B8F"/>
    <w:rsid w:val="00720CAA"/>
    <w:rsid w:val="00721042"/>
    <w:rsid w:val="00723DD9"/>
    <w:rsid w:val="00723DF9"/>
    <w:rsid w:val="007312CC"/>
    <w:rsid w:val="007337D9"/>
    <w:rsid w:val="007369BA"/>
    <w:rsid w:val="00736A67"/>
    <w:rsid w:val="00740747"/>
    <w:rsid w:val="0074488C"/>
    <w:rsid w:val="00745D9C"/>
    <w:rsid w:val="00746458"/>
    <w:rsid w:val="00747444"/>
    <w:rsid w:val="00750E9A"/>
    <w:rsid w:val="007532E3"/>
    <w:rsid w:val="007570DF"/>
    <w:rsid w:val="007617C1"/>
    <w:rsid w:val="00762EE7"/>
    <w:rsid w:val="00766939"/>
    <w:rsid w:val="0076706A"/>
    <w:rsid w:val="00772CF0"/>
    <w:rsid w:val="007736A8"/>
    <w:rsid w:val="0077409F"/>
    <w:rsid w:val="00777B14"/>
    <w:rsid w:val="00785A7D"/>
    <w:rsid w:val="0078692E"/>
    <w:rsid w:val="007869E9"/>
    <w:rsid w:val="00786B45"/>
    <w:rsid w:val="00786E0A"/>
    <w:rsid w:val="007905F9"/>
    <w:rsid w:val="007955CD"/>
    <w:rsid w:val="00795960"/>
    <w:rsid w:val="00796BDE"/>
    <w:rsid w:val="00796CA9"/>
    <w:rsid w:val="007A0328"/>
    <w:rsid w:val="007A26C2"/>
    <w:rsid w:val="007B0F46"/>
    <w:rsid w:val="007B4CC9"/>
    <w:rsid w:val="007B7CF4"/>
    <w:rsid w:val="007C3B41"/>
    <w:rsid w:val="007C4EE9"/>
    <w:rsid w:val="007D542B"/>
    <w:rsid w:val="007F00B1"/>
    <w:rsid w:val="007F5E14"/>
    <w:rsid w:val="007F7318"/>
    <w:rsid w:val="0080261D"/>
    <w:rsid w:val="00803FAA"/>
    <w:rsid w:val="0080549C"/>
    <w:rsid w:val="00805E08"/>
    <w:rsid w:val="00806526"/>
    <w:rsid w:val="008106FB"/>
    <w:rsid w:val="00810CA1"/>
    <w:rsid w:val="00814448"/>
    <w:rsid w:val="008152EC"/>
    <w:rsid w:val="008158AA"/>
    <w:rsid w:val="00827008"/>
    <w:rsid w:val="00831651"/>
    <w:rsid w:val="008334F9"/>
    <w:rsid w:val="00833B95"/>
    <w:rsid w:val="0083508D"/>
    <w:rsid w:val="00835C97"/>
    <w:rsid w:val="008419A5"/>
    <w:rsid w:val="00841FA6"/>
    <w:rsid w:val="008466CE"/>
    <w:rsid w:val="008471E4"/>
    <w:rsid w:val="00850FED"/>
    <w:rsid w:val="008706B2"/>
    <w:rsid w:val="00873106"/>
    <w:rsid w:val="00873750"/>
    <w:rsid w:val="008756D1"/>
    <w:rsid w:val="00875D4C"/>
    <w:rsid w:val="0087639B"/>
    <w:rsid w:val="00876C3F"/>
    <w:rsid w:val="00882B01"/>
    <w:rsid w:val="0088533E"/>
    <w:rsid w:val="00885D7D"/>
    <w:rsid w:val="00886692"/>
    <w:rsid w:val="00886963"/>
    <w:rsid w:val="0088712E"/>
    <w:rsid w:val="008A3DFB"/>
    <w:rsid w:val="008A496B"/>
    <w:rsid w:val="008C57A5"/>
    <w:rsid w:val="008C734E"/>
    <w:rsid w:val="008D0353"/>
    <w:rsid w:val="008D1FDD"/>
    <w:rsid w:val="008D32C7"/>
    <w:rsid w:val="008E13FB"/>
    <w:rsid w:val="008E2C5C"/>
    <w:rsid w:val="008E3CFD"/>
    <w:rsid w:val="008E4F81"/>
    <w:rsid w:val="008F11C9"/>
    <w:rsid w:val="008F25FA"/>
    <w:rsid w:val="008F6922"/>
    <w:rsid w:val="0090192B"/>
    <w:rsid w:val="009063D6"/>
    <w:rsid w:val="00911672"/>
    <w:rsid w:val="0091322A"/>
    <w:rsid w:val="0091712B"/>
    <w:rsid w:val="009237F8"/>
    <w:rsid w:val="00923B37"/>
    <w:rsid w:val="00924404"/>
    <w:rsid w:val="00927322"/>
    <w:rsid w:val="00927518"/>
    <w:rsid w:val="0093116F"/>
    <w:rsid w:val="00932B10"/>
    <w:rsid w:val="009331F0"/>
    <w:rsid w:val="009358A2"/>
    <w:rsid w:val="0093624B"/>
    <w:rsid w:val="0093650E"/>
    <w:rsid w:val="0094003B"/>
    <w:rsid w:val="00940851"/>
    <w:rsid w:val="0094163A"/>
    <w:rsid w:val="009444B8"/>
    <w:rsid w:val="00944C45"/>
    <w:rsid w:val="00946660"/>
    <w:rsid w:val="009469A5"/>
    <w:rsid w:val="009504E9"/>
    <w:rsid w:val="00960779"/>
    <w:rsid w:val="00962AFE"/>
    <w:rsid w:val="00964E41"/>
    <w:rsid w:val="00966032"/>
    <w:rsid w:val="009663DC"/>
    <w:rsid w:val="009711BD"/>
    <w:rsid w:val="0097472A"/>
    <w:rsid w:val="00976583"/>
    <w:rsid w:val="00976AA5"/>
    <w:rsid w:val="00980050"/>
    <w:rsid w:val="0098550C"/>
    <w:rsid w:val="009857A9"/>
    <w:rsid w:val="00986492"/>
    <w:rsid w:val="00987C1C"/>
    <w:rsid w:val="00990826"/>
    <w:rsid w:val="0099392D"/>
    <w:rsid w:val="0099436B"/>
    <w:rsid w:val="009979B4"/>
    <w:rsid w:val="009B109F"/>
    <w:rsid w:val="009B36D7"/>
    <w:rsid w:val="009B3CC5"/>
    <w:rsid w:val="009B466B"/>
    <w:rsid w:val="009B4E57"/>
    <w:rsid w:val="009B5733"/>
    <w:rsid w:val="009C7E22"/>
    <w:rsid w:val="009D373F"/>
    <w:rsid w:val="009E40D8"/>
    <w:rsid w:val="009E435D"/>
    <w:rsid w:val="009E6C90"/>
    <w:rsid w:val="009F643B"/>
    <w:rsid w:val="009F67EB"/>
    <w:rsid w:val="009F716E"/>
    <w:rsid w:val="00A01EC0"/>
    <w:rsid w:val="00A03635"/>
    <w:rsid w:val="00A04204"/>
    <w:rsid w:val="00A04CD3"/>
    <w:rsid w:val="00A10663"/>
    <w:rsid w:val="00A13A5F"/>
    <w:rsid w:val="00A15686"/>
    <w:rsid w:val="00A20CCE"/>
    <w:rsid w:val="00A214F5"/>
    <w:rsid w:val="00A21624"/>
    <w:rsid w:val="00A23C41"/>
    <w:rsid w:val="00A2626A"/>
    <w:rsid w:val="00A346D5"/>
    <w:rsid w:val="00A35D05"/>
    <w:rsid w:val="00A4255D"/>
    <w:rsid w:val="00A43B6A"/>
    <w:rsid w:val="00A44431"/>
    <w:rsid w:val="00A4513C"/>
    <w:rsid w:val="00A45150"/>
    <w:rsid w:val="00A51C12"/>
    <w:rsid w:val="00A51C31"/>
    <w:rsid w:val="00A64623"/>
    <w:rsid w:val="00A6582D"/>
    <w:rsid w:val="00A74E17"/>
    <w:rsid w:val="00A877FC"/>
    <w:rsid w:val="00A87FF0"/>
    <w:rsid w:val="00A901EC"/>
    <w:rsid w:val="00A9113A"/>
    <w:rsid w:val="00A92C64"/>
    <w:rsid w:val="00A96BC6"/>
    <w:rsid w:val="00A96F26"/>
    <w:rsid w:val="00AA065F"/>
    <w:rsid w:val="00AA2AF8"/>
    <w:rsid w:val="00AA50F8"/>
    <w:rsid w:val="00AA5889"/>
    <w:rsid w:val="00AB1657"/>
    <w:rsid w:val="00AB4AD0"/>
    <w:rsid w:val="00AB554D"/>
    <w:rsid w:val="00AB6619"/>
    <w:rsid w:val="00AD04E9"/>
    <w:rsid w:val="00AD1260"/>
    <w:rsid w:val="00AD5026"/>
    <w:rsid w:val="00AE2DF5"/>
    <w:rsid w:val="00AE66AA"/>
    <w:rsid w:val="00AE7BBC"/>
    <w:rsid w:val="00AF456A"/>
    <w:rsid w:val="00AF4A0A"/>
    <w:rsid w:val="00AF5F05"/>
    <w:rsid w:val="00B004F8"/>
    <w:rsid w:val="00B015EA"/>
    <w:rsid w:val="00B01E0D"/>
    <w:rsid w:val="00B023EB"/>
    <w:rsid w:val="00B02543"/>
    <w:rsid w:val="00B02DAC"/>
    <w:rsid w:val="00B077A0"/>
    <w:rsid w:val="00B14CD9"/>
    <w:rsid w:val="00B16F55"/>
    <w:rsid w:val="00B20783"/>
    <w:rsid w:val="00B302B8"/>
    <w:rsid w:val="00B308FE"/>
    <w:rsid w:val="00B32C01"/>
    <w:rsid w:val="00B32D91"/>
    <w:rsid w:val="00B331EE"/>
    <w:rsid w:val="00B34D08"/>
    <w:rsid w:val="00B3537B"/>
    <w:rsid w:val="00B37E7B"/>
    <w:rsid w:val="00B47808"/>
    <w:rsid w:val="00B5052B"/>
    <w:rsid w:val="00B542BB"/>
    <w:rsid w:val="00B57ADE"/>
    <w:rsid w:val="00B62865"/>
    <w:rsid w:val="00B76627"/>
    <w:rsid w:val="00B86784"/>
    <w:rsid w:val="00B87498"/>
    <w:rsid w:val="00B94FE0"/>
    <w:rsid w:val="00BA0E71"/>
    <w:rsid w:val="00BA3CA0"/>
    <w:rsid w:val="00BA6E3F"/>
    <w:rsid w:val="00BB359B"/>
    <w:rsid w:val="00BB4CE2"/>
    <w:rsid w:val="00BC09AA"/>
    <w:rsid w:val="00BC4927"/>
    <w:rsid w:val="00BC7D24"/>
    <w:rsid w:val="00BD51D8"/>
    <w:rsid w:val="00BD5FFB"/>
    <w:rsid w:val="00BE2B05"/>
    <w:rsid w:val="00BE6826"/>
    <w:rsid w:val="00BF53C5"/>
    <w:rsid w:val="00BF59A7"/>
    <w:rsid w:val="00BF70CC"/>
    <w:rsid w:val="00C01B09"/>
    <w:rsid w:val="00C059BE"/>
    <w:rsid w:val="00C06E20"/>
    <w:rsid w:val="00C109A6"/>
    <w:rsid w:val="00C12E87"/>
    <w:rsid w:val="00C130B2"/>
    <w:rsid w:val="00C17316"/>
    <w:rsid w:val="00C17D4B"/>
    <w:rsid w:val="00C20819"/>
    <w:rsid w:val="00C2305F"/>
    <w:rsid w:val="00C265F4"/>
    <w:rsid w:val="00C36D58"/>
    <w:rsid w:val="00C37327"/>
    <w:rsid w:val="00C37E09"/>
    <w:rsid w:val="00C42EE1"/>
    <w:rsid w:val="00C46379"/>
    <w:rsid w:val="00C469C1"/>
    <w:rsid w:val="00C511B3"/>
    <w:rsid w:val="00C515A9"/>
    <w:rsid w:val="00C53B29"/>
    <w:rsid w:val="00C53E87"/>
    <w:rsid w:val="00C551BB"/>
    <w:rsid w:val="00C56811"/>
    <w:rsid w:val="00C57183"/>
    <w:rsid w:val="00C65EEB"/>
    <w:rsid w:val="00C66700"/>
    <w:rsid w:val="00C67DD0"/>
    <w:rsid w:val="00C7153D"/>
    <w:rsid w:val="00C731D7"/>
    <w:rsid w:val="00C74936"/>
    <w:rsid w:val="00C77B27"/>
    <w:rsid w:val="00C77E6E"/>
    <w:rsid w:val="00C82129"/>
    <w:rsid w:val="00C94C05"/>
    <w:rsid w:val="00C96A4E"/>
    <w:rsid w:val="00C97510"/>
    <w:rsid w:val="00C97E49"/>
    <w:rsid w:val="00CA1C27"/>
    <w:rsid w:val="00CA1E4A"/>
    <w:rsid w:val="00CA2344"/>
    <w:rsid w:val="00CA3B95"/>
    <w:rsid w:val="00CA45C7"/>
    <w:rsid w:val="00CA61AE"/>
    <w:rsid w:val="00CB0A4C"/>
    <w:rsid w:val="00CB14E4"/>
    <w:rsid w:val="00CB3BB0"/>
    <w:rsid w:val="00CB492A"/>
    <w:rsid w:val="00CB5DE4"/>
    <w:rsid w:val="00CC1482"/>
    <w:rsid w:val="00CD0175"/>
    <w:rsid w:val="00CD3610"/>
    <w:rsid w:val="00CD3622"/>
    <w:rsid w:val="00CD4684"/>
    <w:rsid w:val="00CD4CA4"/>
    <w:rsid w:val="00CE5274"/>
    <w:rsid w:val="00CF0D15"/>
    <w:rsid w:val="00CF2E96"/>
    <w:rsid w:val="00CF3364"/>
    <w:rsid w:val="00CF3387"/>
    <w:rsid w:val="00CF5D7D"/>
    <w:rsid w:val="00D1022C"/>
    <w:rsid w:val="00D17A76"/>
    <w:rsid w:val="00D22854"/>
    <w:rsid w:val="00D23366"/>
    <w:rsid w:val="00D2569A"/>
    <w:rsid w:val="00D26CB0"/>
    <w:rsid w:val="00D271D0"/>
    <w:rsid w:val="00D323FA"/>
    <w:rsid w:val="00D32D65"/>
    <w:rsid w:val="00D33EEC"/>
    <w:rsid w:val="00D3511E"/>
    <w:rsid w:val="00D43561"/>
    <w:rsid w:val="00D449D4"/>
    <w:rsid w:val="00D45065"/>
    <w:rsid w:val="00D47471"/>
    <w:rsid w:val="00D50223"/>
    <w:rsid w:val="00D503A8"/>
    <w:rsid w:val="00D52065"/>
    <w:rsid w:val="00D5431F"/>
    <w:rsid w:val="00D56C39"/>
    <w:rsid w:val="00D65C5A"/>
    <w:rsid w:val="00D670CD"/>
    <w:rsid w:val="00D74DF6"/>
    <w:rsid w:val="00D752DE"/>
    <w:rsid w:val="00D8169F"/>
    <w:rsid w:val="00D8175C"/>
    <w:rsid w:val="00D83850"/>
    <w:rsid w:val="00D92BD2"/>
    <w:rsid w:val="00D93AA3"/>
    <w:rsid w:val="00D9533B"/>
    <w:rsid w:val="00DA1F39"/>
    <w:rsid w:val="00DA39C5"/>
    <w:rsid w:val="00DA3E02"/>
    <w:rsid w:val="00DA431F"/>
    <w:rsid w:val="00DA506A"/>
    <w:rsid w:val="00DA55BA"/>
    <w:rsid w:val="00DA6B6B"/>
    <w:rsid w:val="00DB0DCE"/>
    <w:rsid w:val="00DB0FD6"/>
    <w:rsid w:val="00DB2AAF"/>
    <w:rsid w:val="00DB37D6"/>
    <w:rsid w:val="00DB3805"/>
    <w:rsid w:val="00DB60FA"/>
    <w:rsid w:val="00DC158A"/>
    <w:rsid w:val="00DC2567"/>
    <w:rsid w:val="00DC4EBB"/>
    <w:rsid w:val="00DC6AB2"/>
    <w:rsid w:val="00DD0041"/>
    <w:rsid w:val="00DE2034"/>
    <w:rsid w:val="00DE4446"/>
    <w:rsid w:val="00DE45A4"/>
    <w:rsid w:val="00DE549B"/>
    <w:rsid w:val="00DE5989"/>
    <w:rsid w:val="00DF0FBA"/>
    <w:rsid w:val="00DF6D09"/>
    <w:rsid w:val="00DF70CE"/>
    <w:rsid w:val="00E013D1"/>
    <w:rsid w:val="00E04AA4"/>
    <w:rsid w:val="00E076D9"/>
    <w:rsid w:val="00E07A97"/>
    <w:rsid w:val="00E1081B"/>
    <w:rsid w:val="00E10F11"/>
    <w:rsid w:val="00E16CA4"/>
    <w:rsid w:val="00E20201"/>
    <w:rsid w:val="00E205C5"/>
    <w:rsid w:val="00E20B85"/>
    <w:rsid w:val="00E23396"/>
    <w:rsid w:val="00E26DD9"/>
    <w:rsid w:val="00E30C0B"/>
    <w:rsid w:val="00E31166"/>
    <w:rsid w:val="00E31C36"/>
    <w:rsid w:val="00E360FA"/>
    <w:rsid w:val="00E41DA1"/>
    <w:rsid w:val="00E429C7"/>
    <w:rsid w:val="00E42F5E"/>
    <w:rsid w:val="00E43371"/>
    <w:rsid w:val="00E4344F"/>
    <w:rsid w:val="00E458A7"/>
    <w:rsid w:val="00E45F2A"/>
    <w:rsid w:val="00E46491"/>
    <w:rsid w:val="00E467FB"/>
    <w:rsid w:val="00E567B0"/>
    <w:rsid w:val="00E63278"/>
    <w:rsid w:val="00E63D33"/>
    <w:rsid w:val="00E646D5"/>
    <w:rsid w:val="00E66987"/>
    <w:rsid w:val="00E70232"/>
    <w:rsid w:val="00E71877"/>
    <w:rsid w:val="00E73B59"/>
    <w:rsid w:val="00E81571"/>
    <w:rsid w:val="00E87161"/>
    <w:rsid w:val="00E918BE"/>
    <w:rsid w:val="00E94B81"/>
    <w:rsid w:val="00E955D2"/>
    <w:rsid w:val="00E96121"/>
    <w:rsid w:val="00E97A1B"/>
    <w:rsid w:val="00EA18B7"/>
    <w:rsid w:val="00EA6622"/>
    <w:rsid w:val="00EB257D"/>
    <w:rsid w:val="00EB4F60"/>
    <w:rsid w:val="00EB6880"/>
    <w:rsid w:val="00EC59B1"/>
    <w:rsid w:val="00EC6605"/>
    <w:rsid w:val="00EC7510"/>
    <w:rsid w:val="00ED0F66"/>
    <w:rsid w:val="00ED2293"/>
    <w:rsid w:val="00EE388A"/>
    <w:rsid w:val="00EE507B"/>
    <w:rsid w:val="00EE71EB"/>
    <w:rsid w:val="00EF1A99"/>
    <w:rsid w:val="00F00BF8"/>
    <w:rsid w:val="00F04A26"/>
    <w:rsid w:val="00F06D60"/>
    <w:rsid w:val="00F10660"/>
    <w:rsid w:val="00F108AC"/>
    <w:rsid w:val="00F11486"/>
    <w:rsid w:val="00F12142"/>
    <w:rsid w:val="00F1253E"/>
    <w:rsid w:val="00F15AD1"/>
    <w:rsid w:val="00F20905"/>
    <w:rsid w:val="00F21772"/>
    <w:rsid w:val="00F26209"/>
    <w:rsid w:val="00F355BE"/>
    <w:rsid w:val="00F36BA8"/>
    <w:rsid w:val="00F370E1"/>
    <w:rsid w:val="00F417A9"/>
    <w:rsid w:val="00F45376"/>
    <w:rsid w:val="00F46C5A"/>
    <w:rsid w:val="00F4797C"/>
    <w:rsid w:val="00F50A25"/>
    <w:rsid w:val="00F62830"/>
    <w:rsid w:val="00F66D5F"/>
    <w:rsid w:val="00F7264B"/>
    <w:rsid w:val="00F7576C"/>
    <w:rsid w:val="00F83574"/>
    <w:rsid w:val="00F8548A"/>
    <w:rsid w:val="00F86ABD"/>
    <w:rsid w:val="00F93D73"/>
    <w:rsid w:val="00F9705F"/>
    <w:rsid w:val="00FA19F9"/>
    <w:rsid w:val="00FA1E12"/>
    <w:rsid w:val="00FA3BB6"/>
    <w:rsid w:val="00FA5112"/>
    <w:rsid w:val="00FA772F"/>
    <w:rsid w:val="00FB3EA5"/>
    <w:rsid w:val="00FB7400"/>
    <w:rsid w:val="00FC4D5B"/>
    <w:rsid w:val="00FC58BD"/>
    <w:rsid w:val="00FC61CC"/>
    <w:rsid w:val="00FD6218"/>
    <w:rsid w:val="00FD7C15"/>
    <w:rsid w:val="00FE4E0D"/>
    <w:rsid w:val="00FF36FE"/>
    <w:rsid w:val="026F6012"/>
    <w:rsid w:val="0DC2083A"/>
    <w:rsid w:val="32E32B8A"/>
    <w:rsid w:val="45313D11"/>
    <w:rsid w:val="6D9701C9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Arial" w:hAnsi="Arial" w:eastAsia="宋体" w:cs="Times New Roman"/>
      <w:lang w:val="en-US" w:eastAsia="zh-CN" w:bidi="ar-SA"/>
    </w:rPr>
  </w:style>
  <w:style w:type="paragraph" w:styleId="2">
    <w:name w:val="heading 1"/>
    <w:basedOn w:val="1"/>
    <w:next w:val="1"/>
    <w:link w:val="28"/>
    <w:qFormat/>
    <w:uiPriority w:val="0"/>
    <w:pPr>
      <w:keepNext/>
      <w:numPr>
        <w:ilvl w:val="0"/>
        <w:numId w:val="1"/>
      </w:numPr>
      <w:overflowPunct w:val="0"/>
      <w:autoSpaceDE w:val="0"/>
      <w:autoSpaceDN w:val="0"/>
      <w:adjustRightInd w:val="0"/>
      <w:spacing w:before="120" w:after="60"/>
      <w:jc w:val="both"/>
      <w:textAlignment w:val="baseline"/>
      <w:outlineLvl w:val="0"/>
    </w:pPr>
    <w:rPr>
      <w:b/>
      <w:kern w:val="28"/>
      <w:sz w:val="28"/>
    </w:rPr>
  </w:style>
  <w:style w:type="paragraph" w:styleId="3">
    <w:name w:val="heading 2"/>
    <w:basedOn w:val="1"/>
    <w:next w:val="1"/>
    <w:link w:val="29"/>
    <w:qFormat/>
    <w:uiPriority w:val="0"/>
    <w:pPr>
      <w:keepNext/>
      <w:numPr>
        <w:ilvl w:val="1"/>
        <w:numId w:val="1"/>
      </w:numPr>
      <w:overflowPunct w:val="0"/>
      <w:autoSpaceDE w:val="0"/>
      <w:autoSpaceDN w:val="0"/>
      <w:adjustRightInd w:val="0"/>
      <w:spacing w:before="240" w:after="60"/>
      <w:jc w:val="both"/>
      <w:textAlignment w:val="baseline"/>
      <w:outlineLvl w:val="1"/>
    </w:pPr>
    <w:rPr>
      <w:b/>
      <w:i/>
      <w:sz w:val="22"/>
    </w:rPr>
  </w:style>
  <w:style w:type="paragraph" w:styleId="4">
    <w:name w:val="heading 3"/>
    <w:basedOn w:val="1"/>
    <w:next w:val="1"/>
    <w:link w:val="30"/>
    <w:qFormat/>
    <w:uiPriority w:val="0"/>
    <w:pPr>
      <w:keepNext/>
      <w:numPr>
        <w:ilvl w:val="2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2"/>
    </w:pPr>
    <w:rPr>
      <w:rFonts w:eastAsia="黑体" w:asciiTheme="minorHAnsi" w:hAnsiTheme="minorHAnsi"/>
    </w:rPr>
  </w:style>
  <w:style w:type="paragraph" w:styleId="5">
    <w:name w:val="heading 4"/>
    <w:basedOn w:val="1"/>
    <w:next w:val="1"/>
    <w:link w:val="31"/>
    <w:qFormat/>
    <w:uiPriority w:val="0"/>
    <w:pPr>
      <w:keepNext/>
      <w:numPr>
        <w:ilvl w:val="3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3"/>
    </w:pPr>
    <w:rPr>
      <w:b/>
      <w:i/>
      <w:sz w:val="22"/>
    </w:rPr>
  </w:style>
  <w:style w:type="paragraph" w:styleId="6">
    <w:name w:val="heading 5"/>
    <w:basedOn w:val="1"/>
    <w:next w:val="1"/>
    <w:link w:val="32"/>
    <w:qFormat/>
    <w:uiPriority w:val="0"/>
    <w:pPr>
      <w:numPr>
        <w:ilvl w:val="4"/>
        <w:numId w:val="1"/>
      </w:numPr>
      <w:overflowPunct w:val="0"/>
      <w:autoSpaceDE w:val="0"/>
      <w:autoSpaceDN w:val="0"/>
      <w:adjustRightInd w:val="0"/>
      <w:spacing w:before="240" w:after="60"/>
      <w:textAlignment w:val="baseline"/>
      <w:outlineLvl w:val="4"/>
    </w:pPr>
  </w:style>
  <w:style w:type="paragraph" w:styleId="7">
    <w:name w:val="heading 6"/>
    <w:basedOn w:val="1"/>
    <w:next w:val="1"/>
    <w:link w:val="33"/>
    <w:qFormat/>
    <w:uiPriority w:val="0"/>
    <w:pPr>
      <w:numPr>
        <w:ilvl w:val="5"/>
        <w:numId w:val="1"/>
      </w:numPr>
      <w:overflowPunct w:val="0"/>
      <w:autoSpaceDE w:val="0"/>
      <w:autoSpaceDN w:val="0"/>
      <w:adjustRightInd w:val="0"/>
      <w:spacing w:before="240" w:after="60"/>
      <w:jc w:val="both"/>
      <w:textAlignment w:val="baseline"/>
      <w:outlineLvl w:val="5"/>
    </w:pPr>
    <w:rPr>
      <w:i/>
      <w:sz w:val="22"/>
    </w:rPr>
  </w:style>
  <w:style w:type="paragraph" w:styleId="8">
    <w:name w:val="heading 7"/>
    <w:basedOn w:val="1"/>
    <w:next w:val="1"/>
    <w:link w:val="34"/>
    <w:qFormat/>
    <w:uiPriority w:val="0"/>
    <w:pPr>
      <w:numPr>
        <w:ilvl w:val="6"/>
        <w:numId w:val="1"/>
      </w:numPr>
      <w:overflowPunct w:val="0"/>
      <w:autoSpaceDE w:val="0"/>
      <w:autoSpaceDN w:val="0"/>
      <w:adjustRightInd w:val="0"/>
      <w:spacing w:before="240" w:after="60"/>
      <w:jc w:val="both"/>
      <w:textAlignment w:val="baseline"/>
      <w:outlineLvl w:val="6"/>
    </w:pPr>
  </w:style>
  <w:style w:type="paragraph" w:styleId="9">
    <w:name w:val="heading 8"/>
    <w:basedOn w:val="1"/>
    <w:next w:val="1"/>
    <w:link w:val="35"/>
    <w:qFormat/>
    <w:uiPriority w:val="0"/>
    <w:pPr>
      <w:numPr>
        <w:ilvl w:val="7"/>
        <w:numId w:val="1"/>
      </w:numPr>
      <w:overflowPunct w:val="0"/>
      <w:autoSpaceDE w:val="0"/>
      <w:autoSpaceDN w:val="0"/>
      <w:adjustRightInd w:val="0"/>
      <w:spacing w:before="240" w:after="60"/>
      <w:ind w:left="565"/>
      <w:jc w:val="both"/>
      <w:textAlignment w:val="baseline"/>
      <w:outlineLvl w:val="7"/>
    </w:pPr>
    <w:rPr>
      <w:i/>
    </w:rPr>
  </w:style>
  <w:style w:type="paragraph" w:styleId="10">
    <w:name w:val="heading 9"/>
    <w:basedOn w:val="1"/>
    <w:next w:val="1"/>
    <w:link w:val="36"/>
    <w:qFormat/>
    <w:uiPriority w:val="0"/>
    <w:pPr>
      <w:overflowPunct w:val="0"/>
      <w:autoSpaceDE w:val="0"/>
      <w:autoSpaceDN w:val="0"/>
      <w:adjustRightInd w:val="0"/>
      <w:spacing w:before="240" w:after="60"/>
      <w:ind w:left="565"/>
      <w:jc w:val="both"/>
      <w:textAlignment w:val="baseline"/>
      <w:outlineLvl w:val="8"/>
    </w:pPr>
    <w:rPr>
      <w:i/>
      <w:sz w:val="18"/>
    </w:rPr>
  </w:style>
  <w:style w:type="character" w:default="1" w:styleId="18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semiHidden/>
    <w:qFormat/>
    <w:uiPriority w:val="0"/>
    <w:pPr>
      <w:shd w:val="clear" w:color="auto" w:fill="000080"/>
    </w:pPr>
    <w:rPr>
      <w:rFonts w:ascii="Tahoma" w:hAnsi="Tahoma" w:cs="Tahoma"/>
    </w:rPr>
  </w:style>
  <w:style w:type="paragraph" w:styleId="12">
    <w:name w:val="toc 3"/>
    <w:basedOn w:val="1"/>
    <w:next w:val="1"/>
    <w:qFormat/>
    <w:uiPriority w:val="39"/>
    <w:pPr>
      <w:ind w:left="840" w:leftChars="400"/>
    </w:pPr>
  </w:style>
  <w:style w:type="paragraph" w:styleId="13">
    <w:name w:val="Balloon Text"/>
    <w:basedOn w:val="1"/>
    <w:link w:val="27"/>
    <w:qFormat/>
    <w:uiPriority w:val="0"/>
    <w:rPr>
      <w:sz w:val="18"/>
      <w:szCs w:val="18"/>
    </w:rPr>
  </w:style>
  <w:style w:type="paragraph" w:styleId="14">
    <w:name w:val="footer"/>
    <w:basedOn w:val="1"/>
    <w:link w:val="24"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5">
    <w:name w:val="header"/>
    <w:basedOn w:val="1"/>
    <w:link w:val="23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qFormat/>
    <w:uiPriority w:val="39"/>
  </w:style>
  <w:style w:type="paragraph" w:styleId="17">
    <w:name w:val="toc 2"/>
    <w:basedOn w:val="1"/>
    <w:next w:val="1"/>
    <w:qFormat/>
    <w:uiPriority w:val="39"/>
    <w:pPr>
      <w:ind w:left="420" w:leftChars="200"/>
    </w:pPr>
  </w:style>
  <w:style w:type="character" w:styleId="19">
    <w:name w:val="Hyperlink"/>
    <w:basedOn w:val="1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21">
    <w:name w:val="Table Grid"/>
    <w:basedOn w:val="20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22">
    <w:name w:val="Light Shading Accent 5"/>
    <w:basedOn w:val="20"/>
    <w:qFormat/>
    <w:uiPriority w:val="60"/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character" w:customStyle="1" w:styleId="23">
    <w:name w:val="页眉 Char"/>
    <w:basedOn w:val="18"/>
    <w:link w:val="15"/>
    <w:qFormat/>
    <w:uiPriority w:val="99"/>
    <w:rPr>
      <w:rFonts w:ascii="Arial" w:hAnsi="Arial"/>
      <w:sz w:val="18"/>
      <w:szCs w:val="18"/>
    </w:rPr>
  </w:style>
  <w:style w:type="character" w:customStyle="1" w:styleId="24">
    <w:name w:val="页脚 Char"/>
    <w:basedOn w:val="18"/>
    <w:link w:val="14"/>
    <w:qFormat/>
    <w:uiPriority w:val="99"/>
    <w:rPr>
      <w:rFonts w:ascii="Arial" w:hAnsi="Arial"/>
      <w:sz w:val="18"/>
      <w:szCs w:val="18"/>
    </w:rPr>
  </w:style>
  <w:style w:type="paragraph" w:customStyle="1" w:styleId="25">
    <w:name w:val="No Spacing"/>
    <w:link w:val="26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26">
    <w:name w:val="无间隔 Char"/>
    <w:basedOn w:val="18"/>
    <w:link w:val="25"/>
    <w:qFormat/>
    <w:uiPriority w:val="1"/>
    <w:rPr>
      <w:rFonts w:ascii="Calibri" w:hAnsi="Calibri"/>
      <w:sz w:val="22"/>
      <w:szCs w:val="22"/>
    </w:rPr>
  </w:style>
  <w:style w:type="character" w:customStyle="1" w:styleId="27">
    <w:name w:val="批注框文本 Char"/>
    <w:basedOn w:val="18"/>
    <w:link w:val="13"/>
    <w:qFormat/>
    <w:uiPriority w:val="0"/>
    <w:rPr>
      <w:rFonts w:ascii="Arial" w:hAnsi="Arial"/>
      <w:sz w:val="18"/>
      <w:szCs w:val="18"/>
    </w:rPr>
  </w:style>
  <w:style w:type="character" w:customStyle="1" w:styleId="28">
    <w:name w:val="标题 1 Char"/>
    <w:basedOn w:val="18"/>
    <w:link w:val="2"/>
    <w:qFormat/>
    <w:uiPriority w:val="0"/>
    <w:rPr>
      <w:rFonts w:ascii="Arial" w:hAnsi="Arial"/>
      <w:b/>
      <w:kern w:val="28"/>
      <w:sz w:val="28"/>
    </w:rPr>
  </w:style>
  <w:style w:type="character" w:customStyle="1" w:styleId="29">
    <w:name w:val="标题 2 Char"/>
    <w:basedOn w:val="18"/>
    <w:link w:val="3"/>
    <w:qFormat/>
    <w:uiPriority w:val="0"/>
    <w:rPr>
      <w:rFonts w:ascii="Arial" w:hAnsi="Arial"/>
      <w:b/>
      <w:i/>
      <w:sz w:val="22"/>
    </w:rPr>
  </w:style>
  <w:style w:type="character" w:customStyle="1" w:styleId="30">
    <w:name w:val="标题 3 Char"/>
    <w:basedOn w:val="18"/>
    <w:link w:val="4"/>
    <w:qFormat/>
    <w:uiPriority w:val="0"/>
    <w:rPr>
      <w:rFonts w:eastAsia="黑体" w:asciiTheme="minorHAnsi" w:hAnsiTheme="minorHAnsi"/>
    </w:rPr>
  </w:style>
  <w:style w:type="character" w:customStyle="1" w:styleId="31">
    <w:name w:val="标题 4 Char"/>
    <w:basedOn w:val="18"/>
    <w:link w:val="5"/>
    <w:qFormat/>
    <w:uiPriority w:val="0"/>
    <w:rPr>
      <w:rFonts w:ascii="Arial" w:hAnsi="Arial"/>
      <w:b/>
      <w:i/>
      <w:sz w:val="22"/>
    </w:rPr>
  </w:style>
  <w:style w:type="character" w:customStyle="1" w:styleId="32">
    <w:name w:val="标题 5 Char"/>
    <w:basedOn w:val="18"/>
    <w:link w:val="6"/>
    <w:qFormat/>
    <w:uiPriority w:val="0"/>
    <w:rPr>
      <w:rFonts w:ascii="Arial" w:hAnsi="Arial"/>
    </w:rPr>
  </w:style>
  <w:style w:type="character" w:customStyle="1" w:styleId="33">
    <w:name w:val="标题 6 Char"/>
    <w:basedOn w:val="18"/>
    <w:link w:val="7"/>
    <w:qFormat/>
    <w:uiPriority w:val="0"/>
    <w:rPr>
      <w:rFonts w:ascii="Arial" w:hAnsi="Arial"/>
      <w:i/>
      <w:sz w:val="22"/>
    </w:rPr>
  </w:style>
  <w:style w:type="character" w:customStyle="1" w:styleId="34">
    <w:name w:val="标题 7 Char"/>
    <w:basedOn w:val="18"/>
    <w:link w:val="8"/>
    <w:qFormat/>
    <w:uiPriority w:val="0"/>
    <w:rPr>
      <w:rFonts w:ascii="Arial" w:hAnsi="Arial"/>
    </w:rPr>
  </w:style>
  <w:style w:type="character" w:customStyle="1" w:styleId="35">
    <w:name w:val="标题 8 Char"/>
    <w:basedOn w:val="18"/>
    <w:link w:val="9"/>
    <w:qFormat/>
    <w:uiPriority w:val="0"/>
    <w:rPr>
      <w:rFonts w:ascii="Arial" w:hAnsi="Arial"/>
      <w:i/>
    </w:rPr>
  </w:style>
  <w:style w:type="character" w:customStyle="1" w:styleId="36">
    <w:name w:val="标题 9 Char"/>
    <w:basedOn w:val="18"/>
    <w:link w:val="10"/>
    <w:qFormat/>
    <w:uiPriority w:val="0"/>
    <w:rPr>
      <w:rFonts w:ascii="Arial" w:hAnsi="Arial"/>
      <w:i/>
      <w:sz w:val="18"/>
    </w:rPr>
  </w:style>
  <w:style w:type="paragraph" w:customStyle="1" w:styleId="37">
    <w:name w:val="TOC Heading"/>
    <w:basedOn w:val="2"/>
    <w:next w:val="1"/>
    <w:unhideWhenUsed/>
    <w:qFormat/>
    <w:uiPriority w:val="39"/>
    <w:pPr>
      <w:keepLines/>
      <w:numPr>
        <w:numId w:val="0"/>
      </w:numPr>
      <w:overflowPunct/>
      <w:autoSpaceDE/>
      <w:autoSpaceDN/>
      <w:adjustRightInd/>
      <w:spacing w:before="480" w:after="0" w:line="276" w:lineRule="auto"/>
      <w:jc w:val="left"/>
      <w:textAlignment w:val="auto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kern w:val="0"/>
      <w:szCs w:val="28"/>
    </w:rPr>
  </w:style>
  <w:style w:type="character" w:customStyle="1" w:styleId="38">
    <w:name w:val="Placeholder Text"/>
    <w:basedOn w:val="18"/>
    <w:semiHidden/>
    <w:qFormat/>
    <w:uiPriority w:val="99"/>
    <w:rPr>
      <w:color w:val="808080"/>
    </w:rPr>
  </w:style>
  <w:style w:type="paragraph" w:customStyle="1" w:styleId="39">
    <w:name w:val="HD正文1"/>
    <w:basedOn w:val="1"/>
    <w:qFormat/>
    <w:uiPriority w:val="0"/>
    <w:pPr>
      <w:widowControl w:val="0"/>
      <w:spacing w:line="440" w:lineRule="atLeast"/>
      <w:ind w:firstLine="540"/>
      <w:jc w:val="both"/>
    </w:pPr>
    <w:rPr>
      <w:rFonts w:ascii="Times New Roman" w:hAnsi="Times New Roman"/>
      <w:kern w:val="2"/>
      <w:sz w:val="24"/>
    </w:rPr>
  </w:style>
  <w:style w:type="paragraph" w:customStyle="1" w:styleId="40">
    <w:name w:val="HD标题3"/>
    <w:basedOn w:val="1"/>
    <w:qFormat/>
    <w:uiPriority w:val="0"/>
    <w:pPr>
      <w:widowControl w:val="0"/>
      <w:spacing w:before="360" w:line="480" w:lineRule="atLeast"/>
      <w:jc w:val="both"/>
    </w:pPr>
    <w:rPr>
      <w:rFonts w:ascii="Times New Roman" w:hAnsi="Times New Roman" w:eastAsia="黑体"/>
      <w:b/>
      <w:kern w:val="2"/>
      <w:sz w:val="28"/>
    </w:rPr>
  </w:style>
  <w:style w:type="paragraph" w:customStyle="1" w:styleId="41">
    <w:name w:val="List Paragraph"/>
    <w:basedOn w:val="1"/>
    <w:qFormat/>
    <w:uiPriority w:val="34"/>
    <w:pPr>
      <w:ind w:firstLine="420" w:firstLineChars="200"/>
    </w:pPr>
  </w:style>
  <w:style w:type="character" w:customStyle="1" w:styleId="42">
    <w:name w:val="Subtle Emphasis"/>
    <w:basedOn w:val="18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43">
    <w:name w:val="Copyright"/>
    <w:basedOn w:val="1"/>
    <w:semiHidden/>
    <w:qFormat/>
    <w:uiPriority w:val="0"/>
    <w:pPr>
      <w:spacing w:line="220" w:lineRule="atLeast"/>
    </w:pPr>
    <w:rPr>
      <w:i/>
      <w:lang w:val="nl-NL" w:eastAsia="nl-NL"/>
    </w:rPr>
  </w:style>
  <w:style w:type="paragraph" w:customStyle="1" w:styleId="44">
    <w:name w:val="Opmaakprofiel Copyrights + 20 pt"/>
    <w:basedOn w:val="1"/>
    <w:qFormat/>
    <w:uiPriority w:val="0"/>
    <w:pPr>
      <w:keepNext/>
      <w:spacing w:before="480" w:after="240" w:line="220" w:lineRule="atLeast"/>
    </w:pPr>
    <w:rPr>
      <w:rFonts w:cs="Arial"/>
      <w:b/>
      <w:bCs/>
      <w:kern w:val="16"/>
      <w:sz w:val="40"/>
      <w:szCs w:val="10"/>
      <w:lang w:val="nl-NL" w:eastAsia="nl-N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customXml" Target="../customXml/item3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3.xml><?xml version="1.0" encoding="utf-8"?>
<CoverPageProperties xmlns="http://schemas.microsoft.com/office/2006/coverPageProps">
  <PublishDate>2015-04-13T00:00:00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7C0B40D-438B-4358-8D87-5A522824019B}">
  <ds:schemaRefs/>
</ds:datastoreItem>
</file>

<file path=customXml/itemProps3.xml><?xml version="1.0" encoding="utf-8"?>
<ds:datastoreItem xmlns:ds="http://schemas.openxmlformats.org/officeDocument/2006/customXml" ds:itemID="{55AF091B-3C7A-41E3-B477-F2FDAA23CFD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onbon_word_2007_template.dotx</Template>
  <Pages>34</Pages>
  <Words>4677</Words>
  <Characters>26661</Characters>
  <Lines>222</Lines>
  <Paragraphs>62</Paragraphs>
  <ScaleCrop>false</ScaleCrop>
  <LinksUpToDate>false</LinksUpToDate>
  <CharactersWithSpaces>31276</CharactersWithSpaces>
  <Application>WPS Office_10.1.0.6028_F1E327BC-269C-435d-A152-05C5408002CA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2011-08-30T07:00:00Z</dcterms:created>
  <cp:lastPrinted>2008-04-16T01:50:00Z</cp:lastPrinted>
  <dcterms:modified xsi:type="dcterms:W3CDTF">2017-01-10T03:29:58Z</dcterms:modified>
  <dc:subject>SDK编程指南</dc:subject>
  <dc:title>YQ系列控制器接口说明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